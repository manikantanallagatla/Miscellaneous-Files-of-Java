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894" w:rsidRPr="00336B0B" w:rsidRDefault="00194894" w:rsidP="005B753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>CS-103</w:t>
      </w:r>
    </w:p>
    <w:p w:rsidR="00194894" w:rsidRDefault="00194894" w:rsidP="005B753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>Autumn 2013</w:t>
      </w:r>
    </w:p>
    <w:p w:rsidR="00194894" w:rsidRPr="00336B0B" w:rsidRDefault="00194894" w:rsidP="00F220E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 - 2</w:t>
      </w:r>
    </w:p>
    <w:p w:rsidR="00194894" w:rsidRPr="00336B0B" w:rsidRDefault="00194894" w:rsidP="007351D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 xml:space="preserve">Q1. Write a test driver class </w:t>
      </w:r>
      <w:r w:rsidRPr="00336B0B">
        <w:rPr>
          <w:rFonts w:ascii="Arial" w:hAnsi="Arial" w:cs="Arial"/>
          <w:b/>
          <w:bCs/>
          <w:sz w:val="24"/>
          <w:szCs w:val="24"/>
        </w:rPr>
        <w:t>Rectangle</w:t>
      </w:r>
      <w:r w:rsidRPr="00336B0B">
        <w:rPr>
          <w:rFonts w:ascii="Arial" w:hAnsi="Arial" w:cs="Arial"/>
          <w:sz w:val="24"/>
          <w:szCs w:val="24"/>
        </w:rPr>
        <w:t xml:space="preserve"> with access modifier as public without any class variables</w:t>
      </w:r>
      <w:r>
        <w:rPr>
          <w:rFonts w:ascii="Arial" w:hAnsi="Arial" w:cs="Arial"/>
          <w:sz w:val="24"/>
          <w:szCs w:val="24"/>
        </w:rPr>
        <w:t>/instance variables</w:t>
      </w:r>
      <w:r w:rsidRPr="00336B0B">
        <w:rPr>
          <w:rFonts w:ascii="Arial" w:hAnsi="Arial" w:cs="Arial"/>
          <w:sz w:val="24"/>
          <w:szCs w:val="24"/>
        </w:rPr>
        <w:t xml:space="preserve"> (a test driver class contains</w:t>
      </w:r>
      <w:r>
        <w:rPr>
          <w:rFonts w:ascii="Arial" w:hAnsi="Arial" w:cs="Arial"/>
          <w:sz w:val="24"/>
          <w:szCs w:val="24"/>
        </w:rPr>
        <w:t xml:space="preserve"> a main method, </w:t>
      </w:r>
      <w:r w:rsidRPr="00336B0B">
        <w:rPr>
          <w:rFonts w:ascii="Arial" w:hAnsi="Arial" w:cs="Arial"/>
          <w:sz w:val="24"/>
          <w:szCs w:val="24"/>
        </w:rPr>
        <w:t>objects constructed and used in the class)</w:t>
      </w:r>
    </w:p>
    <w:p w:rsidR="00194894" w:rsidRPr="00336B0B" w:rsidRDefault="00194894" w:rsidP="007351D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4894" w:rsidRPr="00336B0B" w:rsidRDefault="00194894" w:rsidP="007351D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 xml:space="preserve">Within the class </w:t>
      </w:r>
      <w:r w:rsidRPr="00336B0B">
        <w:rPr>
          <w:rFonts w:ascii="Arial" w:hAnsi="Arial" w:cs="Arial"/>
          <w:b/>
          <w:bCs/>
          <w:sz w:val="24"/>
          <w:szCs w:val="24"/>
        </w:rPr>
        <w:t xml:space="preserve">Rectangle, </w:t>
      </w:r>
      <w:r w:rsidRPr="00336B0B">
        <w:rPr>
          <w:rFonts w:ascii="Arial" w:hAnsi="Arial" w:cs="Arial"/>
          <w:sz w:val="24"/>
          <w:szCs w:val="24"/>
        </w:rPr>
        <w:t>declare and define the following methods (non-static) with appropriate access modifiers and return types so that objects instantiated for the class Rectangle are able to access them:</w:t>
      </w:r>
    </w:p>
    <w:p w:rsidR="00194894" w:rsidRPr="00336B0B" w:rsidRDefault="00194894" w:rsidP="000122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>area()</w:t>
      </w:r>
      <w:r>
        <w:rPr>
          <w:rFonts w:ascii="Arial" w:hAnsi="Arial" w:cs="Arial"/>
          <w:sz w:val="24"/>
          <w:szCs w:val="24"/>
        </w:rPr>
        <w:t xml:space="preserve"> </w:t>
      </w:r>
      <w:r w:rsidRPr="00336B0B">
        <w:rPr>
          <w:rFonts w:ascii="Arial" w:hAnsi="Arial" w:cs="Arial"/>
          <w:sz w:val="24"/>
          <w:szCs w:val="24"/>
        </w:rPr>
        <w:t xml:space="preserve">for reading input from the keyboard for dimensions of the rectangle </w:t>
      </w:r>
      <w:r>
        <w:rPr>
          <w:rFonts w:ascii="Arial" w:hAnsi="Arial" w:cs="Arial"/>
          <w:sz w:val="24"/>
          <w:szCs w:val="24"/>
        </w:rPr>
        <w:t>and thus calculating the</w:t>
      </w:r>
      <w:r w:rsidRPr="00336B0B">
        <w:rPr>
          <w:rFonts w:ascii="Arial" w:hAnsi="Arial" w:cs="Arial"/>
          <w:sz w:val="24"/>
          <w:szCs w:val="24"/>
        </w:rPr>
        <w:t xml:space="preserve"> area  against an instantiated object of the class Rectangle</w:t>
      </w:r>
    </w:p>
    <w:p w:rsidR="00194894" w:rsidRPr="00336B0B" w:rsidRDefault="00194894" w:rsidP="00B81D1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>display() the area of the against an instantiated object of the class Rectangle</w:t>
      </w:r>
    </w:p>
    <w:p w:rsidR="00194894" w:rsidRPr="00336B0B" w:rsidRDefault="00194894" w:rsidP="00B81D1A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194894" w:rsidRPr="00336B0B" w:rsidRDefault="00194894" w:rsidP="00810785">
      <w:pPr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>Note: Instantiate or create at least two objects in the test driver class to be initialized by using automatic default constructor.</w:t>
      </w:r>
    </w:p>
    <w:p w:rsidR="00194894" w:rsidRPr="007B47B9" w:rsidRDefault="00194894" w:rsidP="00810785">
      <w:pPr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>Q2. Modify the program in Q1. For the following</w:t>
      </w:r>
    </w:p>
    <w:p w:rsidR="00194894" w:rsidRPr="007B47B9" w:rsidRDefault="00194894" w:rsidP="007B47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>class Rectangle having class variables</w:t>
      </w:r>
      <w:r>
        <w:rPr>
          <w:rFonts w:ascii="Arial" w:hAnsi="Arial" w:cs="Arial"/>
          <w:color w:val="0000FF"/>
          <w:sz w:val="24"/>
          <w:szCs w:val="24"/>
        </w:rPr>
        <w:t>/instance variables</w:t>
      </w:r>
      <w:r w:rsidRPr="007B47B9">
        <w:rPr>
          <w:rFonts w:ascii="Arial" w:hAnsi="Arial" w:cs="Arial"/>
          <w:color w:val="0000FF"/>
          <w:sz w:val="24"/>
          <w:szCs w:val="24"/>
        </w:rPr>
        <w:t xml:space="preserve"> for length and width of the rectangle</w:t>
      </w:r>
    </w:p>
    <w:p w:rsidR="00194894" w:rsidRPr="007B47B9" w:rsidRDefault="00194894" w:rsidP="007B47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>declaring and defining inputDim() method to input dimensions from the keyborad</w:t>
      </w:r>
    </w:p>
    <w:p w:rsidR="00194894" w:rsidRPr="007B47B9" w:rsidRDefault="00194894" w:rsidP="007B47B9">
      <w:pPr>
        <w:pStyle w:val="ListParagraph"/>
        <w:spacing w:after="0"/>
        <w:ind w:left="1080" w:hanging="720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>(iii)       area() method to calculate the area of rectangle with parameters as class variables</w:t>
      </w:r>
    </w:p>
    <w:p w:rsidR="00194894" w:rsidRPr="007B47B9" w:rsidRDefault="00194894" w:rsidP="007B47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>display() the area of  Rectangle class objects created</w:t>
      </w:r>
    </w:p>
    <w:p w:rsidR="00194894" w:rsidRPr="007B47B9" w:rsidRDefault="00194894" w:rsidP="00810785">
      <w:pPr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 xml:space="preserve">Note: use for loop to create multiple objects of the class </w:t>
      </w:r>
    </w:p>
    <w:p w:rsidR="00194894" w:rsidRPr="00336B0B" w:rsidRDefault="00194894" w:rsidP="003E4A13">
      <w:pPr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3</w:t>
      </w:r>
      <w:r w:rsidRPr="00336B0B">
        <w:rPr>
          <w:rFonts w:ascii="Arial" w:hAnsi="Arial" w:cs="Arial"/>
          <w:sz w:val="24"/>
          <w:szCs w:val="24"/>
        </w:rPr>
        <w:t>. Modify the program in Q</w:t>
      </w:r>
      <w:r>
        <w:rPr>
          <w:rFonts w:ascii="Arial" w:hAnsi="Arial" w:cs="Arial"/>
          <w:sz w:val="24"/>
          <w:szCs w:val="24"/>
        </w:rPr>
        <w:t>2</w:t>
      </w:r>
      <w:r w:rsidRPr="00336B0B">
        <w:rPr>
          <w:rFonts w:ascii="Arial" w:hAnsi="Arial" w:cs="Arial"/>
          <w:sz w:val="24"/>
          <w:szCs w:val="24"/>
        </w:rPr>
        <w:t>. For the following</w:t>
      </w:r>
    </w:p>
    <w:p w:rsidR="00194894" w:rsidRPr="00336B0B" w:rsidRDefault="00194894" w:rsidP="007B47B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>class Rectangle having class variables</w:t>
      </w:r>
      <w:r>
        <w:rPr>
          <w:rFonts w:ascii="Arial" w:hAnsi="Arial" w:cs="Arial"/>
          <w:sz w:val="24"/>
          <w:szCs w:val="24"/>
        </w:rPr>
        <w:t>/instance variables</w:t>
      </w:r>
      <w:r w:rsidRPr="00336B0B">
        <w:rPr>
          <w:rFonts w:ascii="Arial" w:hAnsi="Arial" w:cs="Arial"/>
          <w:sz w:val="24"/>
          <w:szCs w:val="24"/>
        </w:rPr>
        <w:t xml:space="preserve"> for length and width of the rectangle</w:t>
      </w:r>
    </w:p>
    <w:p w:rsidR="00194894" w:rsidRPr="00336B0B" w:rsidRDefault="00194894" w:rsidP="007B47B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 xml:space="preserve">declaring and defining instead of inputDim </w:t>
      </w:r>
    </w:p>
    <w:p w:rsidR="00194894" w:rsidRPr="00336B0B" w:rsidRDefault="00194894" w:rsidP="007B47B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 xml:space="preserve">(a) default constructor  </w:t>
      </w:r>
    </w:p>
    <w:p w:rsidR="00194894" w:rsidRPr="00336B0B" w:rsidRDefault="00194894" w:rsidP="007B47B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 xml:space="preserve">(b) parameterized constructor </w:t>
      </w:r>
    </w:p>
    <w:p w:rsidR="00194894" w:rsidRDefault="00194894" w:rsidP="007B47B9">
      <w:pPr>
        <w:pStyle w:val="ListParagraph"/>
        <w:spacing w:after="0"/>
        <w:ind w:left="1080" w:hanging="720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 xml:space="preserve">(iii)       area() method to calculate the area of rectangle </w:t>
      </w:r>
    </w:p>
    <w:p w:rsidR="00194894" w:rsidRPr="003C351B" w:rsidRDefault="00194894" w:rsidP="007B47B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C351B">
        <w:rPr>
          <w:rFonts w:ascii="Arial" w:hAnsi="Arial" w:cs="Arial"/>
          <w:sz w:val="24"/>
          <w:szCs w:val="24"/>
        </w:rPr>
        <w:t>display() the area of  Rectangle class objects created</w:t>
      </w:r>
    </w:p>
    <w:p w:rsidR="00194894" w:rsidRDefault="00194894" w:rsidP="007B47B9">
      <w:pPr>
        <w:spacing w:after="0"/>
        <w:rPr>
          <w:rFonts w:ascii="Arial" w:hAnsi="Arial" w:cs="Arial"/>
          <w:sz w:val="24"/>
          <w:szCs w:val="24"/>
        </w:rPr>
      </w:pPr>
      <w:r w:rsidRPr="00336B0B">
        <w:rPr>
          <w:rFonts w:ascii="Arial" w:hAnsi="Arial" w:cs="Arial"/>
          <w:sz w:val="24"/>
          <w:szCs w:val="24"/>
        </w:rPr>
        <w:t xml:space="preserve">Note: use for loop to create multiple objects of the class </w:t>
      </w:r>
    </w:p>
    <w:p w:rsidR="00194894" w:rsidRPr="00CD6C63" w:rsidRDefault="00194894" w:rsidP="007B47B9">
      <w:pPr>
        <w:spacing w:after="0"/>
        <w:rPr>
          <w:rFonts w:ascii="Arial" w:hAnsi="Arial" w:cs="Arial"/>
          <w:sz w:val="24"/>
          <w:szCs w:val="24"/>
        </w:rPr>
      </w:pPr>
    </w:p>
    <w:p w:rsidR="00194894" w:rsidRPr="007B47B9" w:rsidRDefault="00194894" w:rsidP="00CC7307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 xml:space="preserve">Q4. WAP using two classes (a) application class </w:t>
      </w:r>
      <w:r w:rsidRPr="007B47B9">
        <w:rPr>
          <w:rFonts w:ascii="Arial" w:hAnsi="Arial" w:cs="Arial"/>
          <w:b/>
          <w:bCs/>
          <w:color w:val="0000FF"/>
          <w:sz w:val="24"/>
          <w:szCs w:val="24"/>
        </w:rPr>
        <w:t>MaxVal</w:t>
      </w:r>
      <w:r w:rsidRPr="007B47B9">
        <w:rPr>
          <w:rFonts w:ascii="Arial" w:hAnsi="Arial" w:cs="Arial"/>
          <w:color w:val="0000FF"/>
          <w:sz w:val="24"/>
          <w:szCs w:val="24"/>
        </w:rPr>
        <w:t xml:space="preserve"> for finding the maximum of three give integers (b) test driver class </w:t>
      </w:r>
      <w:r w:rsidRPr="007B47B9">
        <w:rPr>
          <w:rFonts w:ascii="Arial" w:hAnsi="Arial" w:cs="Arial"/>
          <w:b/>
          <w:bCs/>
          <w:color w:val="0000FF"/>
          <w:sz w:val="24"/>
          <w:szCs w:val="24"/>
        </w:rPr>
        <w:t>MainClass</w:t>
      </w:r>
      <w:r w:rsidRPr="007B47B9">
        <w:rPr>
          <w:rFonts w:ascii="Arial" w:hAnsi="Arial" w:cs="Arial"/>
          <w:color w:val="0000FF"/>
          <w:sz w:val="24"/>
          <w:szCs w:val="24"/>
        </w:rPr>
        <w:t xml:space="preserve"> i.e class having main method</w:t>
      </w:r>
    </w:p>
    <w:p w:rsidR="00194894" w:rsidRPr="007B47B9" w:rsidRDefault="00194894" w:rsidP="00212EC5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194894" w:rsidRPr="007B47B9" w:rsidRDefault="00194894" w:rsidP="00212EC5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 xml:space="preserve">Create the above classes </w:t>
      </w:r>
    </w:p>
    <w:p w:rsidR="00194894" w:rsidRPr="007B47B9" w:rsidRDefault="00194894" w:rsidP="00212EC5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>(i) in the same program i.e. both classes in same program</w:t>
      </w:r>
    </w:p>
    <w:p w:rsidR="00194894" w:rsidRPr="007B47B9" w:rsidRDefault="00194894" w:rsidP="00CD6C63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7B47B9">
        <w:rPr>
          <w:rFonts w:ascii="Arial" w:hAnsi="Arial" w:cs="Arial"/>
          <w:color w:val="0000FF"/>
          <w:sz w:val="24"/>
          <w:szCs w:val="24"/>
        </w:rPr>
        <w:t xml:space="preserve">(ii) The two classes separately, however in the same folder </w:t>
      </w:r>
      <w:r w:rsidRPr="007B47B9">
        <w:rPr>
          <w:rFonts w:ascii="Arial" w:hAnsi="Arial" w:cs="Arial"/>
          <w:color w:val="0000FF"/>
          <w:sz w:val="24"/>
          <w:szCs w:val="24"/>
        </w:rPr>
        <w:tab/>
      </w:r>
    </w:p>
    <w:p w:rsidR="00194894" w:rsidRPr="00336B0B" w:rsidRDefault="00194894" w:rsidP="00C60587">
      <w:pPr>
        <w:rPr>
          <w:rFonts w:ascii="Arial" w:hAnsi="Arial" w:cs="Arial"/>
          <w:sz w:val="24"/>
          <w:szCs w:val="24"/>
        </w:rPr>
      </w:pPr>
    </w:p>
    <w:sectPr w:rsidR="00194894" w:rsidRPr="00336B0B" w:rsidSect="007B47B9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51A13"/>
    <w:multiLevelType w:val="hybridMultilevel"/>
    <w:tmpl w:val="2D22B920"/>
    <w:lvl w:ilvl="0" w:tplc="902093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711F"/>
    <w:multiLevelType w:val="multilevel"/>
    <w:tmpl w:val="01C65CD4"/>
    <w:lvl w:ilvl="0">
      <w:start w:val="9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00"/>
      <w:numFmt w:val="decimal"/>
      <w:lvlText w:val="%1-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186DA5"/>
    <w:multiLevelType w:val="hybridMultilevel"/>
    <w:tmpl w:val="895889EA"/>
    <w:lvl w:ilvl="0" w:tplc="DD5471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21B82"/>
    <w:multiLevelType w:val="hybridMultilevel"/>
    <w:tmpl w:val="F0F6C26A"/>
    <w:lvl w:ilvl="0" w:tplc="E236ED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940BD"/>
    <w:multiLevelType w:val="hybridMultilevel"/>
    <w:tmpl w:val="01B6F4DA"/>
    <w:lvl w:ilvl="0" w:tplc="351017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251D9"/>
    <w:multiLevelType w:val="multilevel"/>
    <w:tmpl w:val="6A0E0920"/>
    <w:lvl w:ilvl="0">
      <w:start w:val="3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0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9967036"/>
    <w:multiLevelType w:val="multilevel"/>
    <w:tmpl w:val="44689B3A"/>
    <w:lvl w:ilvl="0">
      <w:start w:val="8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90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D3F6952"/>
    <w:multiLevelType w:val="hybridMultilevel"/>
    <w:tmpl w:val="E0AA6D26"/>
    <w:lvl w:ilvl="0" w:tplc="17A466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907AC"/>
    <w:multiLevelType w:val="hybridMultilevel"/>
    <w:tmpl w:val="2D22B920"/>
    <w:lvl w:ilvl="0" w:tplc="902093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90633"/>
    <w:multiLevelType w:val="hybridMultilevel"/>
    <w:tmpl w:val="8910CD2C"/>
    <w:lvl w:ilvl="0" w:tplc="B7AE1B0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336A0"/>
    <w:multiLevelType w:val="hybridMultilevel"/>
    <w:tmpl w:val="694620A6"/>
    <w:lvl w:ilvl="0" w:tplc="D72AE488">
      <w:start w:val="1"/>
      <w:numFmt w:val="bullet"/>
      <w:lvlText w:val=""/>
      <w:lvlJc w:val="left"/>
      <w:pPr>
        <w:tabs>
          <w:tab w:val="num" w:pos="396"/>
        </w:tabs>
        <w:ind w:left="396" w:hanging="396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07C"/>
    <w:rsid w:val="00012290"/>
    <w:rsid w:val="0001747B"/>
    <w:rsid w:val="000626E1"/>
    <w:rsid w:val="0006318D"/>
    <w:rsid w:val="00072DAB"/>
    <w:rsid w:val="00085049"/>
    <w:rsid w:val="000D7F22"/>
    <w:rsid w:val="0010768B"/>
    <w:rsid w:val="0012407C"/>
    <w:rsid w:val="00174F88"/>
    <w:rsid w:val="00194894"/>
    <w:rsid w:val="001A3800"/>
    <w:rsid w:val="001F7433"/>
    <w:rsid w:val="00212EC5"/>
    <w:rsid w:val="002C07FE"/>
    <w:rsid w:val="002E2DAD"/>
    <w:rsid w:val="00336B0B"/>
    <w:rsid w:val="003A247F"/>
    <w:rsid w:val="003C351B"/>
    <w:rsid w:val="003E4A13"/>
    <w:rsid w:val="00435409"/>
    <w:rsid w:val="004C3E05"/>
    <w:rsid w:val="004F1F6B"/>
    <w:rsid w:val="005A1AE6"/>
    <w:rsid w:val="005B753E"/>
    <w:rsid w:val="005E2810"/>
    <w:rsid w:val="006058CB"/>
    <w:rsid w:val="007351DB"/>
    <w:rsid w:val="007565C1"/>
    <w:rsid w:val="00794F88"/>
    <w:rsid w:val="007B47B9"/>
    <w:rsid w:val="007C6D1A"/>
    <w:rsid w:val="00810785"/>
    <w:rsid w:val="008245A2"/>
    <w:rsid w:val="00883571"/>
    <w:rsid w:val="008F7758"/>
    <w:rsid w:val="009654A5"/>
    <w:rsid w:val="00975362"/>
    <w:rsid w:val="009A34B3"/>
    <w:rsid w:val="00A51F4E"/>
    <w:rsid w:val="00A81B47"/>
    <w:rsid w:val="00B44A63"/>
    <w:rsid w:val="00B72C85"/>
    <w:rsid w:val="00B81D1A"/>
    <w:rsid w:val="00BB5761"/>
    <w:rsid w:val="00BE701E"/>
    <w:rsid w:val="00C038D6"/>
    <w:rsid w:val="00C37778"/>
    <w:rsid w:val="00C60587"/>
    <w:rsid w:val="00CB328D"/>
    <w:rsid w:val="00CC7307"/>
    <w:rsid w:val="00CD4DE7"/>
    <w:rsid w:val="00CD6C63"/>
    <w:rsid w:val="00D8205E"/>
    <w:rsid w:val="00D86544"/>
    <w:rsid w:val="00D94CD9"/>
    <w:rsid w:val="00E30277"/>
    <w:rsid w:val="00E44ED5"/>
    <w:rsid w:val="00E54361"/>
    <w:rsid w:val="00E721C7"/>
    <w:rsid w:val="00E86EDD"/>
    <w:rsid w:val="00EA07FF"/>
    <w:rsid w:val="00EE0BE9"/>
    <w:rsid w:val="00F220E7"/>
    <w:rsid w:val="00F35F86"/>
    <w:rsid w:val="00F437C6"/>
    <w:rsid w:val="00F66B30"/>
    <w:rsid w:val="00F86920"/>
    <w:rsid w:val="00FE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6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2DA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296</Words>
  <Characters>1690</Characters>
  <Application>Microsoft Office Outlook</Application>
  <DocSecurity>0</DocSecurity>
  <Lines>0</Lines>
  <Paragraphs>0</Paragraphs>
  <ScaleCrop>false</ScaleCrop>
  <Company>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CS-103</dc:title>
  <dc:subject/>
  <dc:creator>Dr. Navneet Gupta</dc:creator>
  <cp:keywords/>
  <dc:description/>
  <cp:lastModifiedBy>user</cp:lastModifiedBy>
  <cp:revision>8</cp:revision>
  <dcterms:created xsi:type="dcterms:W3CDTF">2013-08-17T10:37:00Z</dcterms:created>
  <dcterms:modified xsi:type="dcterms:W3CDTF">2013-09-03T11:01:00Z</dcterms:modified>
</cp:coreProperties>
</file>