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36" w:rsidRPr="002863E0" w:rsidRDefault="00F75A36" w:rsidP="0039714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63E0">
        <w:rPr>
          <w:rFonts w:ascii="Arial" w:hAnsi="Arial" w:cs="Arial"/>
          <w:b/>
          <w:bCs/>
          <w:sz w:val="24"/>
          <w:szCs w:val="24"/>
        </w:rPr>
        <w:t>CS-103</w:t>
      </w:r>
    </w:p>
    <w:p w:rsidR="00F75A36" w:rsidRPr="002863E0" w:rsidRDefault="00F75A36" w:rsidP="0039714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Autumn</w:t>
      </w:r>
      <w:r w:rsidRPr="002863E0">
        <w:rPr>
          <w:rFonts w:ascii="Arial" w:hAnsi="Arial" w:cs="Arial"/>
          <w:b/>
          <w:bCs/>
          <w:sz w:val="24"/>
          <w:szCs w:val="24"/>
        </w:rPr>
        <w:t xml:space="preserve"> 2013</w:t>
      </w:r>
    </w:p>
    <w:p w:rsidR="00F75A36" w:rsidRPr="002863E0" w:rsidRDefault="00F75A36" w:rsidP="0039714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63E0">
        <w:rPr>
          <w:rFonts w:ascii="Arial" w:hAnsi="Arial" w:cs="Arial"/>
          <w:b/>
          <w:bCs/>
          <w:sz w:val="24"/>
          <w:szCs w:val="24"/>
        </w:rPr>
        <w:t>Tut 6 (Pointers using C++)</w:t>
      </w:r>
    </w:p>
    <w:p w:rsidR="00F75A36" w:rsidRPr="002863E0" w:rsidRDefault="00F75A36" w:rsidP="002863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5A36" w:rsidRPr="00636EEA" w:rsidRDefault="00F75A36" w:rsidP="002863E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6EEA">
        <w:rPr>
          <w:rFonts w:ascii="Arial" w:hAnsi="Arial" w:cs="Arial"/>
          <w:b/>
          <w:bCs/>
          <w:sz w:val="24"/>
          <w:szCs w:val="24"/>
        </w:rPr>
        <w:t xml:space="preserve">Q1.  Enter the following C++ code. Run the program and explain the results. Also draw a diagram illustrating the relationships between the different variables in the given program. 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#include &lt;iostream&gt;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using namespace std;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int main ()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{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int n = 55;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int* p= &amp;n; // p holds the address of n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int * q;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 &lt;&lt;"n = "&lt;&lt; n&lt;&lt;endl;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cout&lt;&lt;”*p= “&lt;&lt;*p&lt;&lt;endl;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 &lt;&lt;"&amp;n (address of n) = "&lt;&lt;&amp;n&lt;&lt;endl;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cout&lt;&lt;"p - value of pointer variable p (i.e address of n) = " &lt;&lt;p&lt;&lt; 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cout&lt;&lt;"&amp;p - address of pointer varibale = "&lt;&lt;&amp;p&lt;&lt;endl;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 &lt;&lt; "&amp;(*p) - address of dereferenced pointer p = "&lt;&lt; &amp;(*p) &lt;&lt; endl&lt;&lt;endl;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q = &amp;n;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cout&lt;&lt;"q - value of pointer variable q (i.e address of n) = " &lt;&lt;q&lt;&lt; 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cout&lt;&lt;”*q= “&lt;&lt;*q&lt;&lt;endl;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system("pause");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return 0;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}</w:t>
      </w:r>
    </w:p>
    <w:p w:rsidR="00F75A36" w:rsidRPr="002863E0" w:rsidRDefault="00F75A36" w:rsidP="004923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Pr="00F9355D" w:rsidRDefault="00F75A36" w:rsidP="008117E9">
      <w:pPr>
        <w:spacing w:after="0" w:line="240" w:lineRule="auto"/>
        <w:rPr>
          <w:rFonts w:ascii="Arial" w:hAnsi="Arial" w:cs="Arial"/>
          <w:b/>
          <w:bCs/>
          <w:color w:val="0070C0"/>
          <w:sz w:val="24"/>
          <w:szCs w:val="24"/>
        </w:rPr>
      </w:pPr>
      <w:r w:rsidRPr="00F90742">
        <w:rPr>
          <w:rFonts w:ascii="Arial" w:hAnsi="Arial" w:cs="Arial"/>
          <w:b/>
          <w:bCs/>
          <w:color w:val="0070C0"/>
          <w:sz w:val="24"/>
          <w:szCs w:val="24"/>
        </w:rPr>
        <w:t xml:space="preserve">Q2. Enter the following code. Observe the output. 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#include&lt;iostream&gt;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using namespace std;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int *ptr;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void testFunction()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{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 xml:space="preserve">    int n</w:t>
      </w:r>
      <w:r>
        <w:rPr>
          <w:rFonts w:ascii="Arial" w:hAnsi="Arial" w:cs="Arial"/>
          <w:color w:val="0070C0"/>
          <w:sz w:val="24"/>
          <w:szCs w:val="24"/>
        </w:rPr>
        <w:t>=55</w:t>
      </w:r>
      <w:r w:rsidRPr="00F90742">
        <w:rPr>
          <w:rFonts w:ascii="Arial" w:hAnsi="Arial" w:cs="Arial"/>
          <w:color w:val="0070C0"/>
          <w:sz w:val="24"/>
          <w:szCs w:val="24"/>
        </w:rPr>
        <w:t>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 xml:space="preserve">    ptr = &amp;n;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}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int main()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{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 xml:space="preserve">   testFunction(); 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Pr="00F90742">
        <w:rPr>
          <w:rFonts w:ascii="Arial" w:hAnsi="Arial" w:cs="Arial"/>
          <w:color w:val="0070C0"/>
          <w:sz w:val="24"/>
          <w:szCs w:val="24"/>
        </w:rPr>
        <w:t>cout&lt;&lt;"Value of *ptr"&lt;&lt;*ptr&lt;&lt;endl;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Pr="00F90742">
        <w:rPr>
          <w:rFonts w:ascii="Arial" w:hAnsi="Arial" w:cs="Arial"/>
          <w:color w:val="0070C0"/>
          <w:sz w:val="24"/>
          <w:szCs w:val="24"/>
        </w:rPr>
        <w:t>system("pause");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Pr="00F90742">
        <w:rPr>
          <w:rFonts w:ascii="Arial" w:hAnsi="Arial" w:cs="Arial"/>
          <w:color w:val="0070C0"/>
          <w:sz w:val="24"/>
          <w:szCs w:val="24"/>
        </w:rPr>
        <w:t>return 0;</w:t>
      </w:r>
    </w:p>
    <w:p w:rsidR="00F75A36" w:rsidRPr="00F90742" w:rsidRDefault="00F75A36" w:rsidP="008117E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 xml:space="preserve"> }</w:t>
      </w:r>
    </w:p>
    <w:p w:rsidR="00F75A36" w:rsidRPr="00F90742" w:rsidRDefault="00F75A36" w:rsidP="00D4724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Compile and run the program. </w:t>
      </w:r>
      <w:r w:rsidRPr="00F90742">
        <w:rPr>
          <w:rFonts w:ascii="Arial" w:hAnsi="Arial" w:cs="Arial"/>
          <w:color w:val="0070C0"/>
          <w:sz w:val="24"/>
          <w:szCs w:val="24"/>
        </w:rPr>
        <w:t>If the result is incorrect, explain why the code fails although there is no compilation error.</w:t>
      </w:r>
    </w:p>
    <w:p w:rsidR="00F75A36" w:rsidRPr="001914AD" w:rsidRDefault="00F75A36" w:rsidP="008117E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F90742">
        <w:rPr>
          <w:rFonts w:ascii="Arial" w:hAnsi="Arial" w:cs="Arial"/>
          <w:color w:val="0070C0"/>
          <w:sz w:val="24"/>
          <w:szCs w:val="24"/>
        </w:rPr>
        <w:t>Modify the function in the above pro</w:t>
      </w:r>
      <w:r>
        <w:rPr>
          <w:rFonts w:ascii="Arial" w:hAnsi="Arial" w:cs="Arial"/>
          <w:color w:val="0070C0"/>
          <w:sz w:val="24"/>
          <w:szCs w:val="24"/>
        </w:rPr>
        <w:t>gram to get the correct result</w:t>
      </w:r>
      <w:r w:rsidRPr="00F90742">
        <w:rPr>
          <w:rFonts w:ascii="Arial" w:hAnsi="Arial" w:cs="Arial"/>
          <w:color w:val="0070C0"/>
          <w:sz w:val="24"/>
          <w:szCs w:val="24"/>
        </w:rPr>
        <w:t xml:space="preserve">. If the result is correct, explain why the result is OK. </w:t>
      </w:r>
    </w:p>
    <w:p w:rsidR="00F75A36" w:rsidRPr="002863E0" w:rsidRDefault="00F75A36" w:rsidP="004923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 xml:space="preserve">Q3. WAP to function to swap two numbers using pointers with given </w:t>
      </w:r>
      <w:r>
        <w:rPr>
          <w:rFonts w:ascii="Arial" w:hAnsi="Arial" w:cs="Arial"/>
          <w:sz w:val="24"/>
          <w:szCs w:val="24"/>
        </w:rPr>
        <w:t xml:space="preserve">function </w:t>
      </w:r>
      <w:r w:rsidRPr="002863E0">
        <w:rPr>
          <w:rFonts w:ascii="Arial" w:hAnsi="Arial" w:cs="Arial"/>
          <w:sz w:val="24"/>
          <w:szCs w:val="24"/>
        </w:rPr>
        <w:t xml:space="preserve">prototype </w:t>
      </w:r>
    </w:p>
    <w:p w:rsidR="00F75A36" w:rsidRPr="00636EEA" w:rsidRDefault="00F75A36" w:rsidP="0049235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36EEA">
        <w:rPr>
          <w:rFonts w:ascii="Arial" w:hAnsi="Arial" w:cs="Arial"/>
          <w:b/>
          <w:bCs/>
          <w:sz w:val="24"/>
          <w:szCs w:val="24"/>
        </w:rPr>
        <w:t>void swap (float *,float *);</w:t>
      </w:r>
    </w:p>
    <w:p w:rsidR="00F75A36" w:rsidRPr="002863E0" w:rsidRDefault="00F75A36" w:rsidP="004923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Pr="00A52247" w:rsidRDefault="00F75A36" w:rsidP="00085366">
      <w:pPr>
        <w:spacing w:after="0" w:line="240" w:lineRule="auto"/>
        <w:ind w:right="-450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>Q4. WA</w:t>
      </w:r>
      <w:r>
        <w:rPr>
          <w:rFonts w:ascii="Arial" w:hAnsi="Arial" w:cs="Arial"/>
          <w:color w:val="0000FF"/>
          <w:sz w:val="24"/>
          <w:szCs w:val="24"/>
        </w:rPr>
        <w:t>P</w:t>
      </w:r>
      <w:r w:rsidRPr="00A52247">
        <w:rPr>
          <w:rFonts w:ascii="Arial" w:hAnsi="Arial" w:cs="Arial"/>
          <w:color w:val="0000FF"/>
          <w:sz w:val="24"/>
          <w:szCs w:val="24"/>
        </w:rPr>
        <w:t xml:space="preserve"> using pointer to display the elements of an 1D array with 6 elements (hint using any of the four arithmetic operators ++,--, +, - for pointer arithmetic)</w:t>
      </w:r>
    </w:p>
    <w:p w:rsidR="00F75A36" w:rsidRPr="00A52247" w:rsidRDefault="00F75A36" w:rsidP="00A52247">
      <w:pPr>
        <w:numPr>
          <w:ilvl w:val="0"/>
          <w:numId w:val="7"/>
        </w:numPr>
        <w:spacing w:after="0" w:line="240" w:lineRule="auto"/>
        <w:ind w:right="-450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>in the same order</w:t>
      </w:r>
    </w:p>
    <w:p w:rsidR="00F75A36" w:rsidRPr="00A52247" w:rsidRDefault="00F75A36" w:rsidP="00A52247">
      <w:pPr>
        <w:numPr>
          <w:ilvl w:val="0"/>
          <w:numId w:val="7"/>
        </w:numPr>
        <w:spacing w:after="0" w:line="240" w:lineRule="auto"/>
        <w:ind w:right="-450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 in the reverse order</w:t>
      </w:r>
    </w:p>
    <w:p w:rsidR="00F75A36" w:rsidRPr="00A52247" w:rsidRDefault="00F75A36" w:rsidP="00A52247">
      <w:pPr>
        <w:numPr>
          <w:ilvl w:val="0"/>
          <w:numId w:val="7"/>
        </w:numPr>
        <w:spacing w:after="0" w:line="240" w:lineRule="auto"/>
        <w:ind w:right="-450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Odd indexed elements </w:t>
      </w:r>
    </w:p>
    <w:p w:rsidR="00F75A36" w:rsidRPr="00A52247" w:rsidRDefault="00F75A36" w:rsidP="00A52247">
      <w:pPr>
        <w:numPr>
          <w:ilvl w:val="0"/>
          <w:numId w:val="7"/>
        </w:numPr>
        <w:spacing w:after="0" w:line="240" w:lineRule="auto"/>
        <w:ind w:right="-450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>Even indexed elements</w:t>
      </w:r>
    </w:p>
    <w:p w:rsidR="00F75A36" w:rsidRDefault="00F75A36" w:rsidP="0049235B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</w:p>
    <w:p w:rsidR="00F75A36" w:rsidRPr="00A52247" w:rsidRDefault="00F75A36" w:rsidP="004923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5</w:t>
      </w:r>
      <w:r w:rsidRPr="00A52247">
        <w:rPr>
          <w:rFonts w:ascii="Arial" w:hAnsi="Arial" w:cs="Arial"/>
          <w:sz w:val="24"/>
          <w:szCs w:val="24"/>
        </w:rPr>
        <w:t xml:space="preserve">. WAP to find the sum of all elements of given a 1D array </w:t>
      </w:r>
      <w:r w:rsidRPr="00A52247">
        <w:rPr>
          <w:rFonts w:ascii="Arial" w:hAnsi="Arial" w:cs="Arial"/>
          <w:b/>
          <w:bCs/>
          <w:sz w:val="24"/>
          <w:szCs w:val="24"/>
        </w:rPr>
        <w:t>int a[ ] = { 1, 2, 3, 4, 5, 6, 7, 8, 9, 10 }</w:t>
      </w:r>
      <w:r w:rsidRPr="00A52247">
        <w:rPr>
          <w:rFonts w:ascii="Arial" w:hAnsi="Arial" w:cs="Arial"/>
          <w:sz w:val="24"/>
          <w:szCs w:val="24"/>
        </w:rPr>
        <w:t xml:space="preserve"> and prototype of the function  </w:t>
      </w:r>
      <w:r w:rsidRPr="00A52247">
        <w:rPr>
          <w:rFonts w:ascii="Arial" w:hAnsi="Arial" w:cs="Arial"/>
          <w:b/>
          <w:bCs/>
          <w:sz w:val="24"/>
          <w:szCs w:val="24"/>
        </w:rPr>
        <w:t>int sum(int *, int )</w:t>
      </w:r>
      <w:r w:rsidRPr="00A52247">
        <w:rPr>
          <w:rFonts w:ascii="Arial" w:hAnsi="Arial" w:cs="Arial"/>
          <w:sz w:val="24"/>
          <w:szCs w:val="24"/>
        </w:rPr>
        <w:t xml:space="preserve"> where array as pointer and its size is passed.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Pr="00A52247" w:rsidRDefault="00F75A36" w:rsidP="006F18FB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Q6. WAP given   a 2D array  i.e. </w:t>
      </w:r>
      <w:r w:rsidRPr="00A52247">
        <w:rPr>
          <w:rFonts w:ascii="Arial" w:hAnsi="Arial" w:cs="Arial"/>
          <w:b/>
          <w:bCs/>
          <w:color w:val="0000FF"/>
          <w:sz w:val="24"/>
          <w:szCs w:val="24"/>
        </w:rPr>
        <w:t>int Array[3][3]={{1,2,3},{4,5,6},{7,8,9}}</w:t>
      </w:r>
    </w:p>
    <w:p w:rsidR="00F75A36" w:rsidRPr="00A52247" w:rsidRDefault="00F75A36" w:rsidP="006F18FB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Display the elements in 3x3 form </w:t>
      </w:r>
    </w:p>
    <w:p w:rsidR="00F75A36" w:rsidRPr="00A52247" w:rsidRDefault="00F75A36" w:rsidP="00E65D2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without using pointer </w:t>
      </w:r>
    </w:p>
    <w:p w:rsidR="00F75A36" w:rsidRPr="00A52247" w:rsidRDefault="00F75A36" w:rsidP="00E65D2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using pointer  </w:t>
      </w:r>
    </w:p>
    <w:p w:rsidR="00F75A36" w:rsidRPr="00A52247" w:rsidRDefault="00F75A36" w:rsidP="00E65D2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address of each element </w:t>
      </w:r>
    </w:p>
    <w:p w:rsidR="00F75A36" w:rsidRPr="00A52247" w:rsidRDefault="00F75A36" w:rsidP="00E65D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 xml:space="preserve">using &amp; reference operator </w:t>
      </w:r>
    </w:p>
    <w:p w:rsidR="00F75A36" w:rsidRPr="00A52247" w:rsidRDefault="00F75A36" w:rsidP="00E65D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A52247">
        <w:rPr>
          <w:rFonts w:ascii="Arial" w:hAnsi="Arial" w:cs="Arial"/>
          <w:color w:val="0000FF"/>
          <w:sz w:val="24"/>
          <w:szCs w:val="24"/>
        </w:rPr>
        <w:t>using  pointer</w:t>
      </w:r>
    </w:p>
    <w:p w:rsidR="00F75A36" w:rsidRPr="002863E0" w:rsidRDefault="00F75A36" w:rsidP="006F18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Pr="00A52247" w:rsidRDefault="00F75A36" w:rsidP="003B1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Q 7. WAP using pointers for the following:</w:t>
      </w:r>
    </w:p>
    <w:p w:rsidR="00F75A36" w:rsidRPr="00A52247" w:rsidRDefault="00F75A36" w:rsidP="003B1A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Create a Dynamic array having name  marksArray with size 4</w:t>
      </w:r>
    </w:p>
    <w:p w:rsidR="00F75A36" w:rsidRPr="00A52247" w:rsidRDefault="00F75A36" w:rsidP="003B1A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Enter marks in the array</w:t>
      </w:r>
    </w:p>
    <w:p w:rsidR="00F75A36" w:rsidRPr="00A52247" w:rsidRDefault="00F75A36" w:rsidP="003B1A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Display the values of the elements of the array</w:t>
      </w:r>
    </w:p>
    <w:p w:rsidR="00F75A36" w:rsidRPr="00A52247" w:rsidRDefault="00F75A36" w:rsidP="003B1A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Create another array of size twice than marksArray having name marksArrayA</w:t>
      </w:r>
    </w:p>
    <w:p w:rsidR="00F75A36" w:rsidRPr="00A52247" w:rsidRDefault="00F75A36" w:rsidP="003B1A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Transfer marksArray elements  to marksarrayA in position 0 to 3</w:t>
      </w:r>
    </w:p>
    <w:p w:rsidR="00F75A36" w:rsidRPr="00A52247" w:rsidRDefault="00F75A36" w:rsidP="002863E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 xml:space="preserve">Delete the dynamic array marksArray </w:t>
      </w:r>
    </w:p>
    <w:p w:rsidR="00F75A36" w:rsidRPr="00A52247" w:rsidRDefault="00F75A36" w:rsidP="002863E0">
      <w:pPr>
        <w:pStyle w:val="ListParagraph"/>
        <w:numPr>
          <w:ilvl w:val="0"/>
          <w:numId w:val="3"/>
        </w:numPr>
        <w:tabs>
          <w:tab w:val="left" w:pos="8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Now enter marks in vacant elelments of marksArrayA. Note only elements 4 to 7 are vacant</w:t>
      </w:r>
    </w:p>
    <w:p w:rsidR="00F75A36" w:rsidRPr="00A52247" w:rsidRDefault="00F75A36" w:rsidP="003B1AB3">
      <w:pPr>
        <w:pStyle w:val="ListParagraph"/>
        <w:numPr>
          <w:ilvl w:val="0"/>
          <w:numId w:val="3"/>
        </w:numPr>
        <w:tabs>
          <w:tab w:val="left" w:pos="8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Dispaly elements of marksArrayA</w:t>
      </w:r>
    </w:p>
    <w:p w:rsidR="00F75A36" w:rsidRPr="00A52247" w:rsidRDefault="00F75A36" w:rsidP="003B1AB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2247">
        <w:rPr>
          <w:rFonts w:ascii="Arial" w:hAnsi="Arial" w:cs="Arial"/>
          <w:sz w:val="24"/>
          <w:szCs w:val="24"/>
        </w:rPr>
        <w:t>Delete dynamic array marksArrayA</w:t>
      </w:r>
    </w:p>
    <w:p w:rsidR="00F75A36" w:rsidRPr="00A52247" w:rsidRDefault="00F75A36" w:rsidP="004C4F6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Pr="00A52247" w:rsidRDefault="00F75A36" w:rsidP="004C4F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2247">
        <w:rPr>
          <w:rFonts w:ascii="Arial" w:hAnsi="Arial" w:cs="Arial"/>
          <w:b/>
          <w:bCs/>
          <w:sz w:val="24"/>
          <w:szCs w:val="24"/>
        </w:rPr>
        <w:t xml:space="preserve">Also explain why deletion of array is necessary. If omitted, what would be it’s implication. </w:t>
      </w:r>
    </w:p>
    <w:p w:rsidR="00F75A36" w:rsidRDefault="00F75A36" w:rsidP="003B1AB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Pr="004C4F6C" w:rsidRDefault="00F75A36" w:rsidP="004C4F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A36" w:rsidRDefault="00F75A36" w:rsidP="004F6D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3E0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8</w:t>
      </w:r>
      <w:r w:rsidRPr="002863E0">
        <w:rPr>
          <w:rFonts w:ascii="Arial" w:hAnsi="Arial" w:cs="Arial"/>
          <w:sz w:val="24"/>
          <w:szCs w:val="24"/>
        </w:rPr>
        <w:t>. WAP that takes the size n of an array from the user. It then dynamically creates an array of size n of type double. It should prompt the user to input n values (of type double) which are then stored in the array. Also write a recursive function sum whose prototype is  double sum( *a,int size) and it recursively finds the sum of the entire array. The function should finally return the sum which should be displayed by the main in your program.</w:t>
      </w:r>
    </w:p>
    <w:p w:rsidR="00F75A36" w:rsidRDefault="00F75A36" w:rsidP="004F6D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5A36" w:rsidRDefault="00F75A36" w:rsidP="004F6D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5A36" w:rsidRDefault="00F75A36" w:rsidP="004F6D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5A36" w:rsidRDefault="00F75A36" w:rsidP="004F6D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5A36" w:rsidRDefault="00F75A36" w:rsidP="004F6D10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Q9. Implement  a class CPolygon in C++ as given below:</w:t>
      </w:r>
    </w:p>
    <w:p w:rsidR="00F75A36" w:rsidRPr="001E6BAD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>#include&lt;iostream&gt;</w:t>
      </w:r>
    </w:p>
    <w:p w:rsidR="00F75A36" w:rsidRPr="001E6BAD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 xml:space="preserve"> using namespace std;</w:t>
      </w:r>
    </w:p>
    <w:p w:rsidR="00F75A36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F75A36" w:rsidRPr="001E6BAD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 xml:space="preserve">class CPolygon </w:t>
      </w:r>
      <w:r w:rsidRPr="001E6BAD">
        <w:rPr>
          <w:rFonts w:ascii="Arial" w:hAnsi="Arial" w:cs="Arial"/>
          <w:color w:val="0070C0"/>
          <w:sz w:val="24"/>
          <w:szCs w:val="24"/>
        </w:rPr>
        <w:t>{</w:t>
      </w:r>
    </w:p>
    <w:p w:rsidR="00F75A36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  <w:t xml:space="preserve">protected: </w:t>
      </w:r>
    </w:p>
    <w:p w:rsidR="00F75A36" w:rsidRPr="001E6BAD" w:rsidRDefault="00F75A36" w:rsidP="001E6BAD">
      <w:pPr>
        <w:spacing w:after="0" w:line="240" w:lineRule="auto"/>
        <w:ind w:firstLine="720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>int width, height;</w:t>
      </w:r>
    </w:p>
    <w:p w:rsidR="00F75A36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1E6BAD" w:rsidRDefault="00F75A36" w:rsidP="009B1F03">
      <w:pPr>
        <w:spacing w:after="0" w:line="240" w:lineRule="auto"/>
        <w:ind w:firstLine="720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>public:</w:t>
      </w:r>
    </w:p>
    <w:p w:rsidR="00F75A36" w:rsidRPr="001E6BAD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 xml:space="preserve">        </w:t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Pr="001E6BAD">
        <w:rPr>
          <w:rFonts w:ascii="Arial" w:hAnsi="Arial" w:cs="Arial"/>
          <w:color w:val="0070C0"/>
          <w:sz w:val="24"/>
          <w:szCs w:val="24"/>
        </w:rPr>
        <w:t>CPolygon() { width =0; height = 0; }</w:t>
      </w:r>
    </w:p>
    <w:p w:rsidR="00F75A36" w:rsidRPr="001E6BAD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 xml:space="preserve">        </w:t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Pr="001E6BAD">
        <w:rPr>
          <w:rFonts w:ascii="Arial" w:hAnsi="Arial" w:cs="Arial"/>
          <w:color w:val="0070C0"/>
          <w:sz w:val="24"/>
          <w:szCs w:val="24"/>
        </w:rPr>
        <w:t>CPolygon(int w, int h) { width = w; height = h;}</w:t>
      </w:r>
    </w:p>
    <w:p w:rsidR="00F75A36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         </w:t>
      </w:r>
    </w:p>
    <w:p w:rsidR="00F75A36" w:rsidRPr="001E6BAD" w:rsidRDefault="00F75A36" w:rsidP="009B1F03">
      <w:pPr>
        <w:spacing w:after="0" w:line="240" w:lineRule="auto"/>
        <w:ind w:firstLine="720"/>
        <w:jc w:val="both"/>
        <w:rPr>
          <w:rFonts w:ascii="Arial" w:hAnsi="Arial" w:cs="Arial"/>
          <w:color w:val="0070C0"/>
          <w:sz w:val="24"/>
          <w:szCs w:val="24"/>
        </w:rPr>
      </w:pPr>
      <w:r w:rsidRPr="001E6BAD">
        <w:rPr>
          <w:rFonts w:ascii="Arial" w:hAnsi="Arial" w:cs="Arial"/>
          <w:color w:val="0070C0"/>
          <w:sz w:val="24"/>
          <w:szCs w:val="24"/>
        </w:rPr>
        <w:t>int area()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E6BAD">
        <w:rPr>
          <w:rFonts w:ascii="Arial" w:hAnsi="Arial" w:cs="Arial"/>
          <w:color w:val="0070C0"/>
          <w:sz w:val="24"/>
          <w:szCs w:val="24"/>
        </w:rPr>
        <w:t>{ return (width*height);}</w:t>
      </w:r>
    </w:p>
    <w:p w:rsidR="00F75A36" w:rsidRPr="001E6BAD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         </w:t>
      </w:r>
      <w:r w:rsidRPr="001E6BAD">
        <w:rPr>
          <w:rFonts w:ascii="Arial" w:hAnsi="Arial" w:cs="Arial"/>
          <w:color w:val="0070C0"/>
          <w:sz w:val="24"/>
          <w:szCs w:val="24"/>
        </w:rPr>
        <w:t xml:space="preserve">void </w:t>
      </w:r>
      <w:r>
        <w:rPr>
          <w:rFonts w:ascii="Arial" w:hAnsi="Arial" w:cs="Arial"/>
          <w:color w:val="0070C0"/>
          <w:sz w:val="24"/>
          <w:szCs w:val="24"/>
        </w:rPr>
        <w:t>display</w:t>
      </w:r>
      <w:r w:rsidRPr="001E6BAD">
        <w:rPr>
          <w:rFonts w:ascii="Arial" w:hAnsi="Arial" w:cs="Arial"/>
          <w:color w:val="0070C0"/>
          <w:sz w:val="24"/>
          <w:szCs w:val="24"/>
        </w:rPr>
        <w:t>()</w:t>
      </w:r>
      <w:r>
        <w:rPr>
          <w:rFonts w:ascii="Arial" w:hAnsi="Arial" w:cs="Arial"/>
          <w:color w:val="0070C0"/>
          <w:sz w:val="24"/>
          <w:szCs w:val="24"/>
        </w:rPr>
        <w:t xml:space="preserve"> { cout &lt;&lt; this-&gt;area() &lt;&lt; endl ;</w:t>
      </w:r>
      <w:r w:rsidRPr="001E6BAD">
        <w:rPr>
          <w:rFonts w:ascii="Arial" w:hAnsi="Arial" w:cs="Arial"/>
          <w:color w:val="0070C0"/>
          <w:sz w:val="24"/>
          <w:szCs w:val="24"/>
        </w:rPr>
        <w:t>}</w:t>
      </w:r>
    </w:p>
    <w:p w:rsidR="00F75A36" w:rsidRDefault="00F75A36" w:rsidP="001E6BAD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  </w:t>
      </w:r>
      <w:r w:rsidRPr="001E6BAD">
        <w:rPr>
          <w:rFonts w:ascii="Arial" w:hAnsi="Arial" w:cs="Arial"/>
          <w:color w:val="0070C0"/>
          <w:sz w:val="24"/>
          <w:szCs w:val="24"/>
        </w:rPr>
        <w:t>};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>int main()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 xml:space="preserve"> {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 xml:space="preserve"> </w:t>
      </w:r>
      <w:r w:rsidRPr="009B1F03">
        <w:rPr>
          <w:rFonts w:ascii="Arial" w:hAnsi="Arial" w:cs="Arial"/>
          <w:color w:val="0070C0"/>
          <w:sz w:val="24"/>
          <w:szCs w:val="24"/>
        </w:rPr>
        <w:tab/>
        <w:t xml:space="preserve"> CPolygon * ptr_polygon1 = new CPolygon(2,3);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 xml:space="preserve"> CPolygon * ptr_polygon2 = new CPolygon(4,5);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CPolygon poly1(6,7);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CPolygon poly2(8,9);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ptr_polygon1-&gt;display();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ptr_polygon2-&gt;display();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delete ptr_polygon1;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delete ptr_polygon2;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 xml:space="preserve">    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 xml:space="preserve">    </w:t>
      </w:r>
      <w:r>
        <w:rPr>
          <w:rFonts w:ascii="Arial" w:hAnsi="Arial" w:cs="Arial"/>
          <w:color w:val="0070C0"/>
          <w:sz w:val="24"/>
          <w:szCs w:val="24"/>
        </w:rPr>
        <w:t xml:space="preserve">       </w:t>
      </w:r>
      <w:r w:rsidRPr="009B1F03">
        <w:rPr>
          <w:rFonts w:ascii="Arial" w:hAnsi="Arial" w:cs="Arial"/>
          <w:color w:val="0070C0"/>
          <w:sz w:val="24"/>
          <w:szCs w:val="24"/>
        </w:rPr>
        <w:t>ptr_polygon1= &amp;poly1;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ptr_polygon2= &amp;poly2;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ptr_polygon1-&gt;display();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ptr_polygon2-&gt;display();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delete ptr_polygon1;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  <w:t>delete ptr_polygon2;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ab/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 xml:space="preserve"> system("pause");</w:t>
      </w:r>
    </w:p>
    <w:p w:rsidR="00F75A36" w:rsidRPr="009B1F03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 xml:space="preserve"> return 0;</w:t>
      </w:r>
    </w:p>
    <w:p w:rsidR="00F75A36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B1F03">
        <w:rPr>
          <w:rFonts w:ascii="Arial" w:hAnsi="Arial" w:cs="Arial"/>
          <w:color w:val="0070C0"/>
          <w:sz w:val="24"/>
          <w:szCs w:val="24"/>
        </w:rPr>
        <w:t xml:space="preserve"> }</w:t>
      </w:r>
    </w:p>
    <w:p w:rsidR="00F75A36" w:rsidRDefault="00F75A36" w:rsidP="009B1F03">
      <w:p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F75A36" w:rsidRDefault="00F75A36" w:rsidP="002E0C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2E0C15">
        <w:rPr>
          <w:rFonts w:ascii="Arial" w:hAnsi="Arial" w:cs="Arial"/>
          <w:color w:val="0070C0"/>
          <w:sz w:val="24"/>
          <w:szCs w:val="24"/>
        </w:rPr>
        <w:t>Write the output of the above program and explain the statements in the main function.</w:t>
      </w:r>
    </w:p>
    <w:p w:rsidR="00F75A36" w:rsidRPr="002E0C15" w:rsidRDefault="00F75A36" w:rsidP="002E0C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Write the equivalent class in Java and write your observation for difference and similarity in C++ and Java implementations.</w:t>
      </w:r>
    </w:p>
    <w:sectPr w:rsidR="00F75A36" w:rsidRPr="002E0C15" w:rsidSect="002E0C15">
      <w:headerReference w:type="default" r:id="rId7"/>
      <w:footerReference w:type="default" r:id="rId8"/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A36" w:rsidRDefault="00F75A36" w:rsidP="0012325F">
      <w:pPr>
        <w:spacing w:after="0" w:line="240" w:lineRule="auto"/>
      </w:pPr>
      <w:r>
        <w:separator/>
      </w:r>
    </w:p>
  </w:endnote>
  <w:endnote w:type="continuationSeparator" w:id="0">
    <w:p w:rsidR="00F75A36" w:rsidRDefault="00F75A36" w:rsidP="0012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36" w:rsidRDefault="00F75A36">
    <w:pPr>
      <w:pStyle w:val="Footer"/>
      <w:jc w:val="right"/>
    </w:pPr>
    <w:bookmarkStart w:id="0" w:name="_GoBack"/>
    <w:bookmarkEnd w:id="0"/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</w:p>
  <w:p w:rsidR="00F75A36" w:rsidRDefault="00F75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A36" w:rsidRDefault="00F75A36" w:rsidP="0012325F">
      <w:pPr>
        <w:spacing w:after="0" w:line="240" w:lineRule="auto"/>
      </w:pPr>
      <w:r>
        <w:separator/>
      </w:r>
    </w:p>
  </w:footnote>
  <w:footnote w:type="continuationSeparator" w:id="0">
    <w:p w:rsidR="00F75A36" w:rsidRDefault="00F75A36" w:rsidP="0012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36" w:rsidRDefault="00F75A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3EAA"/>
    <w:multiLevelType w:val="hybridMultilevel"/>
    <w:tmpl w:val="13805E6E"/>
    <w:lvl w:ilvl="0" w:tplc="0DB8C6A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61729C"/>
    <w:multiLevelType w:val="hybridMultilevel"/>
    <w:tmpl w:val="1C32EC64"/>
    <w:lvl w:ilvl="0" w:tplc="7180AF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71282"/>
    <w:multiLevelType w:val="hybridMultilevel"/>
    <w:tmpl w:val="4FB09CEC"/>
    <w:lvl w:ilvl="0" w:tplc="F3DCFB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B7894"/>
    <w:multiLevelType w:val="hybridMultilevel"/>
    <w:tmpl w:val="FCA27396"/>
    <w:lvl w:ilvl="0" w:tplc="F3DCF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A26CD"/>
    <w:multiLevelType w:val="hybridMultilevel"/>
    <w:tmpl w:val="B3A44ED6"/>
    <w:lvl w:ilvl="0" w:tplc="323447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13405"/>
    <w:multiLevelType w:val="hybridMultilevel"/>
    <w:tmpl w:val="5CEADEF4"/>
    <w:lvl w:ilvl="0" w:tplc="55226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2011"/>
    <w:multiLevelType w:val="hybridMultilevel"/>
    <w:tmpl w:val="82160516"/>
    <w:lvl w:ilvl="0" w:tplc="F7EEF1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7140"/>
    <w:rsid w:val="0007742D"/>
    <w:rsid w:val="00085366"/>
    <w:rsid w:val="0012325F"/>
    <w:rsid w:val="001914AD"/>
    <w:rsid w:val="001A198A"/>
    <w:rsid w:val="001C3C9C"/>
    <w:rsid w:val="001E6BAD"/>
    <w:rsid w:val="002863E0"/>
    <w:rsid w:val="002E0C15"/>
    <w:rsid w:val="00377F70"/>
    <w:rsid w:val="00397140"/>
    <w:rsid w:val="003B1AB3"/>
    <w:rsid w:val="0049235B"/>
    <w:rsid w:val="004C3E05"/>
    <w:rsid w:val="004C4F6C"/>
    <w:rsid w:val="004F6D10"/>
    <w:rsid w:val="0055567D"/>
    <w:rsid w:val="005B0E69"/>
    <w:rsid w:val="00632208"/>
    <w:rsid w:val="00636EEA"/>
    <w:rsid w:val="006A17D6"/>
    <w:rsid w:val="006F18FB"/>
    <w:rsid w:val="00735FAF"/>
    <w:rsid w:val="007966EC"/>
    <w:rsid w:val="007976A5"/>
    <w:rsid w:val="007A659B"/>
    <w:rsid w:val="007C442F"/>
    <w:rsid w:val="007F5BDC"/>
    <w:rsid w:val="008117E9"/>
    <w:rsid w:val="0083067A"/>
    <w:rsid w:val="008342BF"/>
    <w:rsid w:val="00895599"/>
    <w:rsid w:val="008B4E69"/>
    <w:rsid w:val="00910488"/>
    <w:rsid w:val="009A4EC3"/>
    <w:rsid w:val="009B1F03"/>
    <w:rsid w:val="009C00DF"/>
    <w:rsid w:val="009D5B9C"/>
    <w:rsid w:val="009D796B"/>
    <w:rsid w:val="00A24EA3"/>
    <w:rsid w:val="00A52247"/>
    <w:rsid w:val="00B81039"/>
    <w:rsid w:val="00BF3048"/>
    <w:rsid w:val="00BF3C7D"/>
    <w:rsid w:val="00C140ED"/>
    <w:rsid w:val="00C322D7"/>
    <w:rsid w:val="00C65EAB"/>
    <w:rsid w:val="00C70DBE"/>
    <w:rsid w:val="00CF561B"/>
    <w:rsid w:val="00D36BD8"/>
    <w:rsid w:val="00D47240"/>
    <w:rsid w:val="00D8386C"/>
    <w:rsid w:val="00D86544"/>
    <w:rsid w:val="00DC02C8"/>
    <w:rsid w:val="00E61FFE"/>
    <w:rsid w:val="00E65D27"/>
    <w:rsid w:val="00EE79B9"/>
    <w:rsid w:val="00EF396C"/>
    <w:rsid w:val="00EF3D3A"/>
    <w:rsid w:val="00F04AE7"/>
    <w:rsid w:val="00F20018"/>
    <w:rsid w:val="00F75A36"/>
    <w:rsid w:val="00F90742"/>
    <w:rsid w:val="00F9355D"/>
    <w:rsid w:val="00FA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D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65D27"/>
    <w:pPr>
      <w:ind w:left="720"/>
    </w:pPr>
  </w:style>
  <w:style w:type="paragraph" w:styleId="Header">
    <w:name w:val="header"/>
    <w:basedOn w:val="Normal"/>
    <w:link w:val="HeaderChar"/>
    <w:uiPriority w:val="99"/>
    <w:rsid w:val="00123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2325F"/>
  </w:style>
  <w:style w:type="paragraph" w:styleId="Footer">
    <w:name w:val="footer"/>
    <w:basedOn w:val="Normal"/>
    <w:link w:val="FooterChar"/>
    <w:uiPriority w:val="99"/>
    <w:rsid w:val="00123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23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205</TotalTime>
  <Pages>3</Pages>
  <Words>622</Words>
  <Characters>3549</Characters>
  <Application>Microsoft Office Outlook</Application>
  <DocSecurity>0</DocSecurity>
  <Lines>0</Lines>
  <Paragraphs>0</Paragraphs>
  <ScaleCrop>false</ScaleCrop>
  <Company>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Navneet Gupta</dc:creator>
  <cp:keywords/>
  <dc:description/>
  <cp:lastModifiedBy>user</cp:lastModifiedBy>
  <cp:revision>26</cp:revision>
  <dcterms:created xsi:type="dcterms:W3CDTF">2013-09-24T15:53:00Z</dcterms:created>
  <dcterms:modified xsi:type="dcterms:W3CDTF">2013-10-09T12:00:00Z</dcterms:modified>
</cp:coreProperties>
</file>