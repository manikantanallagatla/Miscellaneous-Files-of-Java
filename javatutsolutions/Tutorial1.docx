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29A" w:rsidRPr="002E2DAD" w:rsidRDefault="0013029A" w:rsidP="005B753E">
      <w:pPr>
        <w:spacing w:after="0"/>
        <w:jc w:val="center"/>
        <w:rPr>
          <w:rFonts w:ascii="Arial" w:hAnsi="Arial" w:cs="Arial"/>
        </w:rPr>
      </w:pPr>
      <w:r w:rsidRPr="002E2DAD">
        <w:rPr>
          <w:rFonts w:ascii="Arial" w:hAnsi="Arial" w:cs="Arial"/>
        </w:rPr>
        <w:t>CS-103</w:t>
      </w:r>
    </w:p>
    <w:p w:rsidR="0013029A" w:rsidRPr="002E2DAD" w:rsidRDefault="0013029A" w:rsidP="005B753E">
      <w:pPr>
        <w:spacing w:after="0"/>
        <w:jc w:val="center"/>
        <w:rPr>
          <w:rFonts w:ascii="Arial" w:hAnsi="Arial" w:cs="Arial"/>
        </w:rPr>
      </w:pPr>
      <w:r w:rsidRPr="002E2DAD">
        <w:rPr>
          <w:rFonts w:ascii="Arial" w:hAnsi="Arial" w:cs="Arial"/>
        </w:rPr>
        <w:t>Autumn 2013</w:t>
      </w:r>
    </w:p>
    <w:p w:rsidR="0013029A" w:rsidRPr="002E2DAD" w:rsidRDefault="0013029A" w:rsidP="0012407C">
      <w:pPr>
        <w:rPr>
          <w:rFonts w:ascii="Arial" w:hAnsi="Arial" w:cs="Arial"/>
        </w:rPr>
      </w:pPr>
      <w:r w:rsidRPr="002E2DAD">
        <w:rPr>
          <w:rFonts w:ascii="Arial" w:hAnsi="Arial" w:cs="Arial"/>
        </w:rPr>
        <w:t>Q1. Write a program to decide the class of a family depending on its yearly income.</w:t>
      </w:r>
    </w:p>
    <w:p w:rsidR="0013029A" w:rsidRPr="002E2DAD" w:rsidRDefault="0013029A" w:rsidP="0012407C">
      <w:pPr>
        <w:rPr>
          <w:rFonts w:ascii="Arial" w:hAnsi="Arial" w:cs="Arial"/>
        </w:rPr>
      </w:pPr>
      <w:r w:rsidRPr="002E2DAD">
        <w:rPr>
          <w:rFonts w:ascii="Arial" w:hAnsi="Arial" w:cs="Arial"/>
        </w:rPr>
        <w:t xml:space="preserve"> The various classes are:</w:t>
      </w:r>
    </w:p>
    <w:p w:rsidR="0013029A" w:rsidRPr="002E2DAD" w:rsidRDefault="0013029A" w:rsidP="0006318D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* &lt; Rs. 50,000</w:t>
      </w:r>
      <w:r>
        <w:rPr>
          <w:rFonts w:ascii="Arial" w:hAnsi="Arial" w:cs="Arial"/>
        </w:rPr>
        <w:tab/>
      </w:r>
      <w:r w:rsidRPr="002E2DAD">
        <w:rPr>
          <w:rFonts w:ascii="Arial" w:hAnsi="Arial" w:cs="Arial"/>
        </w:rPr>
        <w:t>very poor</w:t>
      </w:r>
    </w:p>
    <w:p w:rsidR="0013029A" w:rsidRPr="002E2DAD" w:rsidRDefault="0013029A" w:rsidP="0006318D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* 50K to 100K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E2DAD">
        <w:rPr>
          <w:rFonts w:ascii="Arial" w:hAnsi="Arial" w:cs="Arial"/>
        </w:rPr>
        <w:t xml:space="preserve">poor </w:t>
      </w:r>
    </w:p>
    <w:p w:rsidR="0013029A" w:rsidRPr="002E2DAD" w:rsidRDefault="0013029A" w:rsidP="0006318D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* 100K to </w:t>
      </w:r>
      <w:r w:rsidRPr="002E2DAD">
        <w:rPr>
          <w:rFonts w:ascii="Arial" w:hAnsi="Arial" w:cs="Arial"/>
        </w:rPr>
        <w:t xml:space="preserve">300K </w:t>
      </w:r>
      <w:r>
        <w:rPr>
          <w:rFonts w:ascii="Arial" w:hAnsi="Arial" w:cs="Arial"/>
        </w:rPr>
        <w:tab/>
      </w:r>
      <w:r w:rsidRPr="002E2DAD">
        <w:rPr>
          <w:rFonts w:ascii="Arial" w:hAnsi="Arial" w:cs="Arial"/>
        </w:rPr>
        <w:t>lower middle</w:t>
      </w:r>
    </w:p>
    <w:p w:rsidR="0013029A" w:rsidRPr="002E2DAD" w:rsidRDefault="0013029A" w:rsidP="0006318D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* 300K to 1000K</w:t>
      </w:r>
      <w:r>
        <w:rPr>
          <w:rFonts w:ascii="Arial" w:hAnsi="Arial" w:cs="Arial"/>
        </w:rPr>
        <w:tab/>
      </w:r>
      <w:r w:rsidRPr="002E2DAD">
        <w:rPr>
          <w:rFonts w:ascii="Arial" w:hAnsi="Arial" w:cs="Arial"/>
        </w:rPr>
        <w:t>middle</w:t>
      </w:r>
    </w:p>
    <w:p w:rsidR="0013029A" w:rsidRPr="002E2DAD" w:rsidRDefault="0013029A" w:rsidP="0006318D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* 1000K to 2500K</w:t>
      </w:r>
      <w:r>
        <w:rPr>
          <w:rFonts w:ascii="Arial" w:hAnsi="Arial" w:cs="Arial"/>
        </w:rPr>
        <w:tab/>
      </w:r>
      <w:r w:rsidRPr="002E2DAD">
        <w:rPr>
          <w:rFonts w:ascii="Arial" w:hAnsi="Arial" w:cs="Arial"/>
        </w:rPr>
        <w:t>upper middle</w:t>
      </w:r>
    </w:p>
    <w:p w:rsidR="0013029A" w:rsidRPr="002E2DAD" w:rsidRDefault="0013029A" w:rsidP="0006318D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* &gt; 2500K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E2DAD">
        <w:rPr>
          <w:rFonts w:ascii="Arial" w:hAnsi="Arial" w:cs="Arial"/>
        </w:rPr>
        <w:t>rich</w:t>
      </w:r>
    </w:p>
    <w:p w:rsidR="0013029A" w:rsidRPr="002E2DAD" w:rsidRDefault="0013029A" w:rsidP="0006318D">
      <w:pPr>
        <w:spacing w:after="120" w:line="240" w:lineRule="auto"/>
        <w:rPr>
          <w:rFonts w:ascii="Arial" w:hAnsi="Arial" w:cs="Arial"/>
        </w:rPr>
      </w:pPr>
      <w:r w:rsidRPr="002E2DAD">
        <w:rPr>
          <w:rFonts w:ascii="Arial" w:hAnsi="Arial" w:cs="Arial"/>
        </w:rPr>
        <w:t>Using (i) if statements (ii) using if else</w:t>
      </w:r>
    </w:p>
    <w:p w:rsidR="0013029A" w:rsidRPr="0001747B" w:rsidRDefault="0013029A" w:rsidP="0001747B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 w:rsidRPr="002E2DAD">
        <w:rPr>
          <w:rFonts w:ascii="Arial" w:hAnsi="Arial" w:cs="Arial"/>
        </w:rPr>
        <w:t>with several System.out.println (b) with single System.out.println state</w:t>
      </w:r>
      <w:r>
        <w:rPr>
          <w:rFonts w:ascii="Arial" w:hAnsi="Arial" w:cs="Arial"/>
        </w:rPr>
        <w:t>ment</w:t>
      </w:r>
    </w:p>
    <w:p w:rsidR="0013029A" w:rsidRPr="002E2DAD" w:rsidRDefault="0013029A" w:rsidP="002E2DAD">
      <w:pPr>
        <w:pStyle w:val="ListParagraph"/>
        <w:spacing w:after="120" w:line="240" w:lineRule="auto"/>
        <w:ind w:left="750"/>
        <w:rPr>
          <w:rFonts w:ascii="Arial" w:hAnsi="Arial" w:cs="Arial"/>
        </w:rPr>
      </w:pPr>
    </w:p>
    <w:p w:rsidR="0013029A" w:rsidRDefault="0013029A" w:rsidP="00212EC5">
      <w:pPr>
        <w:spacing w:after="0" w:line="240" w:lineRule="auto"/>
        <w:rPr>
          <w:rFonts w:ascii="Arial" w:hAnsi="Arial" w:cs="Arial"/>
        </w:rPr>
      </w:pPr>
      <w:r w:rsidRPr="002E2DAD">
        <w:rPr>
          <w:rFonts w:ascii="Arial" w:hAnsi="Arial" w:cs="Arial"/>
        </w:rPr>
        <w:t>2. Write a program for finding the maximum value from three given integers.</w:t>
      </w:r>
    </w:p>
    <w:p w:rsidR="0013029A" w:rsidRDefault="0013029A" w:rsidP="00212E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(i) with any number of comparisons i.e. compound relational expressions</w:t>
      </w:r>
    </w:p>
    <w:p w:rsidR="0013029A" w:rsidRDefault="0013029A" w:rsidP="00212E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(ii) with maximum of 3 comparisons i.e without compound relational expressions (hint using nested if.. else statements)</w:t>
      </w:r>
    </w:p>
    <w:p w:rsidR="0013029A" w:rsidRDefault="0013029A" w:rsidP="00212EC5">
      <w:pPr>
        <w:spacing w:after="0" w:line="240" w:lineRule="auto"/>
        <w:rPr>
          <w:rFonts w:ascii="Arial" w:hAnsi="Arial" w:cs="Arial"/>
        </w:rPr>
      </w:pPr>
    </w:p>
    <w:p w:rsidR="0013029A" w:rsidRDefault="0013029A" w:rsidP="0012407C">
      <w:pPr>
        <w:rPr>
          <w:rFonts w:ascii="Arial" w:hAnsi="Arial" w:cs="Arial"/>
        </w:rPr>
      </w:pPr>
      <w:r>
        <w:rPr>
          <w:rFonts w:ascii="Arial" w:hAnsi="Arial" w:cs="Arial"/>
        </w:rPr>
        <w:t>3. WAP to find area and circumference of circle using symbolic constant to store the value of pi= 3.1419</w:t>
      </w:r>
    </w:p>
    <w:p w:rsidR="0013029A" w:rsidRDefault="0013029A" w:rsidP="0012407C">
      <w:pPr>
        <w:rPr>
          <w:rFonts w:ascii="Arial" w:hAnsi="Arial" w:cs="Arial"/>
        </w:rPr>
      </w:pPr>
      <w:r>
        <w:rPr>
          <w:rFonts w:ascii="Arial" w:hAnsi="Arial" w:cs="Arial"/>
        </w:rPr>
        <w:t>4. WAP a program to print (hint nested for loops)</w:t>
      </w:r>
    </w:p>
    <w:p w:rsidR="0013029A" w:rsidRDefault="0013029A" w:rsidP="008F775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:rsidR="0013029A" w:rsidRDefault="0013029A" w:rsidP="008F775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22</w:t>
      </w:r>
    </w:p>
    <w:p w:rsidR="0013029A" w:rsidRDefault="0013029A" w:rsidP="008F775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333</w:t>
      </w:r>
    </w:p>
    <w:p w:rsidR="0013029A" w:rsidRDefault="0013029A" w:rsidP="007C6D1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4444</w:t>
      </w:r>
    </w:p>
    <w:p w:rsidR="0013029A" w:rsidRDefault="0013029A" w:rsidP="007C6D1A">
      <w:pPr>
        <w:spacing w:after="0" w:line="240" w:lineRule="auto"/>
        <w:rPr>
          <w:rFonts w:ascii="Arial" w:hAnsi="Arial" w:cs="Arial"/>
        </w:rPr>
      </w:pPr>
    </w:p>
    <w:p w:rsidR="0013029A" w:rsidRDefault="0013029A" w:rsidP="001240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Q5. WAP to find the sum of integers between 50 and 100, which are divisible by 7. </w:t>
      </w:r>
    </w:p>
    <w:p w:rsidR="0013029A" w:rsidRDefault="0013029A" w:rsidP="001240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Q6. WAP to find the grade of a student given his/her aggregate marks </w:t>
      </w:r>
    </w:p>
    <w:p w:rsidR="0013029A" w:rsidRPr="00C60587" w:rsidRDefault="0013029A" w:rsidP="00C6058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Marks range</w:t>
      </w:r>
      <w:r>
        <w:rPr>
          <w:rFonts w:ascii="Arial" w:hAnsi="Arial" w:cs="Arial"/>
        </w:rPr>
        <w:tab/>
        <w:t>Grade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 points</w:t>
      </w:r>
    </w:p>
    <w:p w:rsidR="0013029A" w:rsidRPr="00C60587" w:rsidRDefault="0013029A" w:rsidP="00C60587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</w:rPr>
      </w:pPr>
      <w:r w:rsidRPr="00C60587">
        <w:rPr>
          <w:rFonts w:ascii="Arial" w:hAnsi="Arial" w:cs="Arial"/>
        </w:rPr>
        <w:tab/>
        <w:t>A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</w:t>
      </w:r>
    </w:p>
    <w:p w:rsidR="0013029A" w:rsidRDefault="0013029A" w:rsidP="00C6058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81-90</w:t>
      </w:r>
      <w:r>
        <w:rPr>
          <w:rFonts w:ascii="Arial" w:hAnsi="Arial" w:cs="Arial"/>
        </w:rPr>
        <w:tab/>
      </w:r>
      <w:r w:rsidRPr="00C60587">
        <w:rPr>
          <w:rFonts w:ascii="Arial" w:hAnsi="Arial" w:cs="Arial"/>
        </w:rPr>
        <w:tab/>
        <w:t>A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9</w:t>
      </w:r>
    </w:p>
    <w:p w:rsidR="0013029A" w:rsidRDefault="0013029A" w:rsidP="00C6058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71-80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</w:t>
      </w:r>
    </w:p>
    <w:p w:rsidR="0013029A" w:rsidRDefault="0013029A" w:rsidP="00C6058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61-70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3029A" w:rsidRDefault="0013029A" w:rsidP="00C6058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51-60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</w:t>
      </w:r>
    </w:p>
    <w:p w:rsidR="0013029A" w:rsidRDefault="0013029A" w:rsidP="00C6058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41-60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</w:t>
      </w:r>
    </w:p>
    <w:p w:rsidR="0013029A" w:rsidRPr="00C60587" w:rsidRDefault="0013029A" w:rsidP="00C60587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</w:rPr>
      </w:pPr>
      <w:r w:rsidRPr="00C60587">
        <w:rPr>
          <w:rFonts w:ascii="Arial" w:hAnsi="Arial" w:cs="Arial"/>
        </w:rPr>
        <w:tab/>
        <w:t>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</w:t>
      </w:r>
    </w:p>
    <w:p w:rsidR="0013029A" w:rsidRPr="002E2DAD" w:rsidRDefault="0013029A" w:rsidP="00C60587">
      <w:pPr>
        <w:spacing w:after="0"/>
        <w:rPr>
          <w:rFonts w:ascii="Arial" w:hAnsi="Arial" w:cs="Arial"/>
        </w:rPr>
      </w:pPr>
    </w:p>
    <w:p w:rsidR="0013029A" w:rsidRDefault="0013029A" w:rsidP="00C605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r w:rsidRPr="00C60587">
        <w:rPr>
          <w:rFonts w:ascii="Arial" w:hAnsi="Arial" w:cs="Arial"/>
        </w:rPr>
        <w:t xml:space="preserve">if  else if </w:t>
      </w:r>
      <w:r w:rsidRPr="00C60587">
        <w:rPr>
          <w:rFonts w:ascii="Arial" w:hAnsi="Arial" w:cs="Arial"/>
        </w:rPr>
        <w:tab/>
      </w:r>
    </w:p>
    <w:p w:rsidR="0013029A" w:rsidRDefault="0013029A" w:rsidP="00C605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60587">
        <w:rPr>
          <w:rFonts w:ascii="Arial" w:hAnsi="Arial" w:cs="Arial"/>
        </w:rPr>
        <w:t xml:space="preserve">Given the </w:t>
      </w:r>
      <w:r w:rsidRPr="0010768B">
        <w:rPr>
          <w:rFonts w:ascii="Arial" w:hAnsi="Arial" w:cs="Arial"/>
          <w:b/>
          <w:bCs/>
        </w:rPr>
        <w:t>grade points</w:t>
      </w:r>
      <w:r w:rsidRPr="00C60587">
        <w:rPr>
          <w:rFonts w:ascii="Arial" w:hAnsi="Arial" w:cs="Arial"/>
        </w:rPr>
        <w:t xml:space="preserve"> show the marks range using switch statement</w:t>
      </w:r>
      <w:r w:rsidRPr="00C60587">
        <w:rPr>
          <w:rFonts w:ascii="Arial" w:hAnsi="Arial" w:cs="Arial"/>
        </w:rPr>
        <w:tab/>
      </w:r>
    </w:p>
    <w:p w:rsidR="0013029A" w:rsidRDefault="0013029A" w:rsidP="00BF22B6">
      <w:pPr>
        <w:rPr>
          <w:rFonts w:ascii="Arial" w:hAnsi="Arial" w:cs="Arial"/>
        </w:rPr>
      </w:pPr>
    </w:p>
    <w:p w:rsidR="0013029A" w:rsidRDefault="0013029A" w:rsidP="00BF22B6">
      <w:pPr>
        <w:rPr>
          <w:rFonts w:ascii="Arial" w:hAnsi="Arial" w:cs="Arial"/>
        </w:rPr>
      </w:pPr>
      <w:bookmarkStart w:id="0" w:name="_GoBack"/>
      <w:bookmarkEnd w:id="0"/>
    </w:p>
    <w:p w:rsidR="0013029A" w:rsidRPr="00BF22B6" w:rsidRDefault="0013029A" w:rsidP="00BF22B6">
      <w:pPr>
        <w:rPr>
          <w:rFonts w:ascii="Arial" w:hAnsi="Arial" w:cs="Arial"/>
        </w:rPr>
      </w:pPr>
    </w:p>
    <w:p w:rsidR="0013029A" w:rsidRDefault="0013029A" w:rsidP="00C60587">
      <w:pPr>
        <w:rPr>
          <w:rFonts w:ascii="Arial" w:hAnsi="Arial" w:cs="Arial"/>
        </w:rPr>
      </w:pPr>
      <w:r>
        <w:rPr>
          <w:rFonts w:ascii="Arial" w:hAnsi="Arial" w:cs="Arial"/>
        </w:rPr>
        <w:t>Q7.</w:t>
      </w:r>
      <w:r>
        <w:rPr>
          <w:rFonts w:ascii="Arial" w:hAnsi="Arial" w:cs="Arial"/>
        </w:rPr>
        <w:tab/>
        <w:t>WAP that will read the value of x and evaluate the following function</w:t>
      </w:r>
    </w:p>
    <w:p w:rsidR="0013029A" w:rsidRDefault="0013029A" w:rsidP="00C6058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  <w:r>
        <w:rPr>
          <w:rFonts w:ascii="Arial" w:hAnsi="Arial" w:cs="Arial"/>
        </w:rPr>
        <w:tab/>
        <w:t xml:space="preserve">1   </w:t>
      </w:r>
      <w:r>
        <w:rPr>
          <w:rFonts w:ascii="Arial" w:hAnsi="Arial" w:cs="Arial"/>
        </w:rPr>
        <w:tab/>
        <w:t>for x&gt;0</w:t>
      </w:r>
    </w:p>
    <w:p w:rsidR="0013029A" w:rsidRDefault="0013029A" w:rsidP="00C60587">
      <w:pPr>
        <w:rPr>
          <w:rFonts w:ascii="Arial" w:hAnsi="Arial" w:cs="Arial"/>
        </w:rPr>
      </w:pPr>
      <w:r>
        <w:rPr>
          <w:rFonts w:ascii="Arial" w:hAnsi="Arial" w:cs="Arial"/>
        </w:rPr>
        <w:tab/>
        <w:t>Y=</w:t>
      </w:r>
      <w:r>
        <w:rPr>
          <w:rFonts w:ascii="Arial" w:hAnsi="Arial" w:cs="Arial"/>
        </w:rPr>
        <w:tab/>
        <w:t xml:space="preserve">{ </w:t>
      </w:r>
      <w:r>
        <w:rPr>
          <w:rFonts w:ascii="Arial" w:hAnsi="Arial" w:cs="Arial"/>
        </w:rPr>
        <w:tab/>
        <w:t>0</w:t>
      </w:r>
      <w:r>
        <w:rPr>
          <w:rFonts w:ascii="Arial" w:hAnsi="Arial" w:cs="Arial"/>
        </w:rPr>
        <w:tab/>
        <w:t>for x=0</w:t>
      </w:r>
    </w:p>
    <w:p w:rsidR="0013029A" w:rsidRDefault="0013029A" w:rsidP="00C6058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  <w:r>
        <w:rPr>
          <w:rFonts w:ascii="Arial" w:hAnsi="Arial" w:cs="Arial"/>
        </w:rPr>
        <w:tab/>
        <w:t>-1</w:t>
      </w:r>
      <w:r>
        <w:rPr>
          <w:rFonts w:ascii="Arial" w:hAnsi="Arial" w:cs="Arial"/>
        </w:rPr>
        <w:tab/>
        <w:t>for x&lt;0</w:t>
      </w:r>
    </w:p>
    <w:p w:rsidR="0013029A" w:rsidRDefault="0013029A" w:rsidP="00C605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Using (i) nested if statements (ii) else if </w:t>
      </w:r>
      <w:r>
        <w:rPr>
          <w:rFonts w:ascii="Arial" w:hAnsi="Arial" w:cs="Arial"/>
        </w:rPr>
        <w:tab/>
        <w:t>(iii) conditional operator ?:</w:t>
      </w:r>
    </w:p>
    <w:p w:rsidR="0013029A" w:rsidRDefault="0013029A" w:rsidP="00C60587">
      <w:pPr>
        <w:rPr>
          <w:rFonts w:ascii="Arial" w:hAnsi="Arial" w:cs="Arial"/>
        </w:rPr>
      </w:pPr>
      <w:r>
        <w:rPr>
          <w:rFonts w:ascii="Arial" w:hAnsi="Arial" w:cs="Arial"/>
        </w:rPr>
        <w:t>Q8.WAP to find the factorial of number using (i) for loop (ii) while loop (iii) do loop</w:t>
      </w:r>
    </w:p>
    <w:p w:rsidR="0013029A" w:rsidRDefault="0013029A" w:rsidP="00C60587">
      <w:pPr>
        <w:rPr>
          <w:rFonts w:ascii="Arial" w:hAnsi="Arial" w:cs="Arial"/>
        </w:rPr>
      </w:pPr>
      <w:r>
        <w:rPr>
          <w:rFonts w:ascii="Arial" w:hAnsi="Arial" w:cs="Arial"/>
        </w:rPr>
        <w:t>Q9.WAP using while loop to reverse the digits of given number e.g. 4567 should be printed as 7654 (hint using modulus operator % and integer division / to get the n-1 digit from n digit number)</w:t>
      </w:r>
    </w:p>
    <w:p w:rsidR="0013029A" w:rsidRDefault="0013029A" w:rsidP="00C60587">
      <w:pPr>
        <w:rPr>
          <w:rFonts w:ascii="Arial" w:hAnsi="Arial" w:cs="Arial"/>
        </w:rPr>
      </w:pPr>
      <w:r>
        <w:rPr>
          <w:rFonts w:ascii="Arial" w:hAnsi="Arial" w:cs="Arial"/>
        </w:rPr>
        <w:t>Q10.WAP to compute the sum of digits of number</w:t>
      </w:r>
    </w:p>
    <w:p w:rsidR="0013029A" w:rsidRDefault="0013029A" w:rsidP="00C60587">
      <w:pPr>
        <w:rPr>
          <w:rFonts w:ascii="Arial" w:hAnsi="Arial" w:cs="Arial"/>
        </w:rPr>
      </w:pPr>
      <w:r>
        <w:rPr>
          <w:rFonts w:ascii="Arial" w:hAnsi="Arial" w:cs="Arial"/>
        </w:rPr>
        <w:t>Q11. Check Armstrong number e.g. 371= 3*3*3+7*7*7+1*1+1*</w:t>
      </w:r>
    </w:p>
    <w:p w:rsidR="0013029A" w:rsidRDefault="0013029A" w:rsidP="00C60587">
      <w:pPr>
        <w:rPr>
          <w:rFonts w:ascii="Arial" w:hAnsi="Arial" w:cs="Arial"/>
        </w:rPr>
      </w:pPr>
      <w:r>
        <w:rPr>
          <w:rFonts w:ascii="Arial" w:hAnsi="Arial" w:cs="Arial"/>
        </w:rPr>
        <w:t>Q12. WAP to read a number and display the display all the prime numbers present in its range.</w:t>
      </w:r>
    </w:p>
    <w:p w:rsidR="0013029A" w:rsidRDefault="0013029A" w:rsidP="00C60587">
      <w:pPr>
        <w:rPr>
          <w:rFonts w:ascii="Arial" w:hAnsi="Arial" w:cs="Arial"/>
        </w:rPr>
      </w:pPr>
      <w:r>
        <w:rPr>
          <w:rFonts w:ascii="Arial" w:hAnsi="Arial" w:cs="Arial"/>
        </w:rPr>
        <w:t>Q13. WAP to print ( using for loops)</w:t>
      </w:r>
    </w:p>
    <w:p w:rsidR="0013029A" w:rsidRDefault="0013029A" w:rsidP="005A1AE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</w:p>
    <w:p w:rsidR="0013029A" w:rsidRDefault="0013029A" w:rsidP="005A1AE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**</w:t>
      </w:r>
    </w:p>
    <w:p w:rsidR="0013029A" w:rsidRDefault="0013029A" w:rsidP="005A1AE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***</w:t>
      </w:r>
    </w:p>
    <w:p w:rsidR="0013029A" w:rsidRPr="00F606E7" w:rsidRDefault="0013029A" w:rsidP="00F606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Q14</w:t>
      </w:r>
      <w:r w:rsidRPr="00F606E7">
        <w:rPr>
          <w:rFonts w:ascii="Arial" w:hAnsi="Arial" w:cs="Arial"/>
        </w:rPr>
        <w:t>. Write a program to evaluate sine value of an angle in degrees entered by the user using the   following series. Prompt the user to enter the number of</w:t>
      </w:r>
      <w:r>
        <w:rPr>
          <w:rFonts w:ascii="Arial" w:hAnsi="Arial" w:cs="Arial"/>
        </w:rPr>
        <w:t xml:space="preserve"> terms to evaluate. Display the </w:t>
      </w:r>
      <w:r w:rsidRPr="00F606E7">
        <w:rPr>
          <w:rFonts w:ascii="Arial" w:hAnsi="Arial" w:cs="Arial"/>
        </w:rPr>
        <w:t>%error involved based on the difference between the value estimated and found u</w:t>
      </w:r>
      <w:r>
        <w:rPr>
          <w:rFonts w:ascii="Arial" w:hAnsi="Arial" w:cs="Arial"/>
        </w:rPr>
        <w:t>sing the Java</w:t>
      </w:r>
      <w:r w:rsidRPr="00F606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Math </w:t>
      </w:r>
      <w:r w:rsidRPr="00F606E7">
        <w:rPr>
          <w:rFonts w:ascii="Arial" w:hAnsi="Arial" w:cs="Arial"/>
        </w:rPr>
        <w:t xml:space="preserve">library function. The program should terminate only when a negative angle is  </w:t>
      </w:r>
    </w:p>
    <w:p w:rsidR="0013029A" w:rsidRDefault="0013029A" w:rsidP="00F606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  <w:r w:rsidRPr="00F606E7">
        <w:rPr>
          <w:rFonts w:ascii="Arial" w:hAnsi="Arial" w:cs="Arial"/>
          <w:lang w:val="es-ES"/>
        </w:rPr>
        <w:t xml:space="preserve">entered. sin(x) = </w:t>
      </w:r>
      <w:r>
        <w:rPr>
          <w:rFonts w:ascii="Arial" w:hAnsi="Arial" w:cs="Arial"/>
          <w:lang w:val="es-ES"/>
        </w:rPr>
        <w:t>x</w:t>
      </w:r>
      <w:r w:rsidRPr="00F606E7">
        <w:rPr>
          <w:rFonts w:ascii="Arial" w:hAnsi="Arial" w:cs="Arial"/>
          <w:lang w:val="es-ES"/>
        </w:rPr>
        <w:t>-x</w:t>
      </w:r>
      <w:r w:rsidRPr="00DD370B">
        <w:rPr>
          <w:rFonts w:ascii="Arial" w:hAnsi="Arial" w:cs="Arial"/>
          <w:vertAlign w:val="superscript"/>
          <w:lang w:val="es-ES"/>
        </w:rPr>
        <w:t>3</w:t>
      </w:r>
      <w:r w:rsidRPr="00F606E7">
        <w:rPr>
          <w:rFonts w:ascii="Arial" w:hAnsi="Arial" w:cs="Arial"/>
          <w:lang w:val="es-ES"/>
        </w:rPr>
        <w:t>/3! + x</w:t>
      </w:r>
      <w:r w:rsidRPr="00DD370B">
        <w:rPr>
          <w:rFonts w:ascii="Arial" w:hAnsi="Arial" w:cs="Arial"/>
          <w:vertAlign w:val="superscript"/>
          <w:lang w:val="es-ES"/>
        </w:rPr>
        <w:t>5</w:t>
      </w:r>
      <w:r w:rsidRPr="00F606E7">
        <w:rPr>
          <w:rFonts w:ascii="Arial" w:hAnsi="Arial" w:cs="Arial"/>
          <w:lang w:val="es-ES"/>
        </w:rPr>
        <w:t>/5! -….</w:t>
      </w:r>
    </w:p>
    <w:p w:rsidR="0013029A" w:rsidRPr="00E7750E" w:rsidRDefault="0013029A" w:rsidP="00E7750E">
      <w:pPr>
        <w:rPr>
          <w:rFonts w:ascii="Arial" w:hAnsi="Arial" w:cs="Arial"/>
          <w:b/>
          <w:bCs/>
          <w:color w:val="0000FF"/>
        </w:rPr>
      </w:pPr>
      <w:r w:rsidRPr="00E7750E">
        <w:rPr>
          <w:rFonts w:ascii="Arial" w:hAnsi="Arial" w:cs="Arial"/>
          <w:b/>
          <w:bCs/>
          <w:color w:val="0000FF"/>
        </w:rPr>
        <w:t>Q15. WAP with a method to find the sum of first 10 odd and even  numbers.</w:t>
      </w:r>
    </w:p>
    <w:p w:rsidR="0013029A" w:rsidRPr="00E7750E" w:rsidRDefault="0013029A" w:rsidP="00E7750E">
      <w:pPr>
        <w:rPr>
          <w:rFonts w:ascii="Arial" w:hAnsi="Arial" w:cs="Arial"/>
          <w:b/>
          <w:bCs/>
        </w:rPr>
      </w:pPr>
      <w:r w:rsidRPr="00E7750E">
        <w:rPr>
          <w:rFonts w:ascii="Arial" w:hAnsi="Arial" w:cs="Arial"/>
          <w:b/>
          <w:bCs/>
        </w:rPr>
        <w:t xml:space="preserve">Q16. WAP with a method to find the power of  </w:t>
      </w:r>
    </w:p>
    <w:p w:rsidR="0013029A" w:rsidRPr="00E7750E" w:rsidRDefault="0013029A" w:rsidP="00E7750E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</w:rPr>
      </w:pPr>
      <w:r w:rsidRPr="00E7750E">
        <w:rPr>
          <w:rFonts w:ascii="Arial" w:hAnsi="Arial" w:cs="Arial"/>
          <w:b/>
          <w:bCs/>
        </w:rPr>
        <w:t xml:space="preserve">integer </w:t>
      </w:r>
    </w:p>
    <w:p w:rsidR="0013029A" w:rsidRPr="00E7750E" w:rsidRDefault="0013029A" w:rsidP="00E7750E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</w:rPr>
      </w:pPr>
      <w:r w:rsidRPr="00E7750E">
        <w:rPr>
          <w:rFonts w:ascii="Arial" w:hAnsi="Arial" w:cs="Arial"/>
          <w:b/>
          <w:bCs/>
        </w:rPr>
        <w:t>float (also compare the result with pow function using Math library )</w:t>
      </w:r>
    </w:p>
    <w:p w:rsidR="0013029A" w:rsidRPr="00E7750E" w:rsidRDefault="0013029A" w:rsidP="00D64DD7">
      <w:pPr>
        <w:spacing w:after="0"/>
        <w:ind w:right="-180"/>
        <w:rPr>
          <w:rFonts w:ascii="Arial" w:hAnsi="Arial" w:cs="Arial"/>
          <w:b/>
          <w:bCs/>
          <w:color w:val="0000FF"/>
        </w:rPr>
      </w:pPr>
      <w:r w:rsidRPr="00E7750E">
        <w:rPr>
          <w:rFonts w:ascii="Arial" w:hAnsi="Arial" w:cs="Arial"/>
          <w:b/>
          <w:bCs/>
          <w:color w:val="0000FF"/>
        </w:rPr>
        <w:t>Q17. WAP with methods (i) Input a positive number from the keyboard and (ii) find its prime factors.</w:t>
      </w:r>
    </w:p>
    <w:p w:rsidR="0013029A" w:rsidRPr="00E7750E" w:rsidRDefault="0013029A" w:rsidP="00D64DD7">
      <w:pPr>
        <w:spacing w:after="0" w:line="240" w:lineRule="auto"/>
        <w:rPr>
          <w:rFonts w:ascii="Arial" w:hAnsi="Arial" w:cs="Arial"/>
          <w:b/>
          <w:bCs/>
        </w:rPr>
      </w:pPr>
      <w:r w:rsidRPr="00E7750E">
        <w:rPr>
          <w:rFonts w:ascii="Arial" w:hAnsi="Arial" w:cs="Arial"/>
          <w:b/>
          <w:bCs/>
        </w:rPr>
        <w:t>Q18.  WAP with method to display the following depending on number of rows:</w:t>
      </w:r>
      <w:r w:rsidRPr="00E7750E">
        <w:rPr>
          <w:rFonts w:ascii="Arial" w:hAnsi="Arial" w:cs="Arial"/>
          <w:b/>
          <w:bCs/>
        </w:rPr>
        <w:tab/>
      </w:r>
    </w:p>
    <w:p w:rsidR="0013029A" w:rsidRPr="00E7750E" w:rsidRDefault="0013029A" w:rsidP="00B35DA6">
      <w:pPr>
        <w:spacing w:after="0" w:line="240" w:lineRule="auto"/>
        <w:ind w:left="720" w:firstLine="720"/>
        <w:rPr>
          <w:rFonts w:ascii="Arial" w:hAnsi="Arial" w:cs="Arial"/>
          <w:b/>
          <w:bCs/>
        </w:rPr>
      </w:pPr>
      <w:r w:rsidRPr="00E7750E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</w:t>
      </w:r>
    </w:p>
    <w:p w:rsidR="0013029A" w:rsidRPr="00E7750E" w:rsidRDefault="0013029A" w:rsidP="00B35DA6">
      <w:pPr>
        <w:spacing w:after="0" w:line="240" w:lineRule="auto"/>
        <w:rPr>
          <w:rFonts w:ascii="Arial" w:hAnsi="Arial" w:cs="Arial"/>
          <w:b/>
          <w:bCs/>
        </w:rPr>
      </w:pPr>
      <w:r w:rsidRPr="00E7750E">
        <w:rPr>
          <w:rFonts w:ascii="Arial" w:hAnsi="Arial" w:cs="Arial"/>
          <w:b/>
          <w:bCs/>
        </w:rPr>
        <w:tab/>
      </w:r>
      <w:r w:rsidRPr="00E7750E">
        <w:rPr>
          <w:rFonts w:ascii="Arial" w:hAnsi="Arial" w:cs="Arial"/>
          <w:b/>
          <w:bCs/>
        </w:rPr>
        <w:tab/>
        <w:t>2 3</w:t>
      </w:r>
    </w:p>
    <w:p w:rsidR="0013029A" w:rsidRPr="00E7750E" w:rsidRDefault="0013029A" w:rsidP="00B35DA6">
      <w:pPr>
        <w:spacing w:after="0" w:line="240" w:lineRule="auto"/>
        <w:rPr>
          <w:rFonts w:ascii="Arial" w:hAnsi="Arial" w:cs="Arial"/>
          <w:b/>
          <w:bCs/>
        </w:rPr>
      </w:pPr>
      <w:r w:rsidRPr="00E7750E">
        <w:rPr>
          <w:rFonts w:ascii="Arial" w:hAnsi="Arial" w:cs="Arial"/>
          <w:b/>
          <w:bCs/>
        </w:rPr>
        <w:tab/>
      </w:r>
      <w:r w:rsidRPr="00E7750E">
        <w:rPr>
          <w:rFonts w:ascii="Arial" w:hAnsi="Arial" w:cs="Arial"/>
          <w:b/>
          <w:bCs/>
        </w:rPr>
        <w:tab/>
        <w:t>4 5 6</w:t>
      </w:r>
    </w:p>
    <w:p w:rsidR="0013029A" w:rsidRPr="00E7750E" w:rsidRDefault="0013029A" w:rsidP="00B35DA6">
      <w:pPr>
        <w:spacing w:after="0" w:line="240" w:lineRule="auto"/>
        <w:rPr>
          <w:rFonts w:ascii="Arial" w:hAnsi="Arial" w:cs="Arial"/>
          <w:b/>
          <w:bCs/>
        </w:rPr>
      </w:pPr>
      <w:r w:rsidRPr="00E7750E">
        <w:rPr>
          <w:rFonts w:ascii="Arial" w:hAnsi="Arial" w:cs="Arial"/>
          <w:b/>
          <w:bCs/>
        </w:rPr>
        <w:tab/>
      </w:r>
      <w:r w:rsidRPr="00E7750E">
        <w:rPr>
          <w:rFonts w:ascii="Arial" w:hAnsi="Arial" w:cs="Arial"/>
          <w:b/>
          <w:bCs/>
        </w:rPr>
        <w:tab/>
        <w:t>7 8 9 10</w:t>
      </w:r>
    </w:p>
    <w:p w:rsidR="0013029A" w:rsidRPr="00E7750E" w:rsidRDefault="0013029A" w:rsidP="00B35DA6">
      <w:pPr>
        <w:spacing w:after="0" w:line="240" w:lineRule="auto"/>
        <w:rPr>
          <w:rFonts w:ascii="Arial" w:hAnsi="Arial" w:cs="Arial"/>
          <w:b/>
          <w:bCs/>
          <w:color w:val="0000FF"/>
        </w:rPr>
      </w:pPr>
      <w:r w:rsidRPr="00E7750E">
        <w:rPr>
          <w:rFonts w:ascii="Arial" w:hAnsi="Arial" w:cs="Arial"/>
          <w:b/>
          <w:bCs/>
          <w:color w:val="0000FF"/>
        </w:rPr>
        <w:t>Q19 )</w:t>
      </w:r>
      <w:r w:rsidRPr="00E7750E">
        <w:rPr>
          <w:rFonts w:ascii="Arial" w:hAnsi="Arial" w:cs="Arial"/>
          <w:b/>
          <w:bCs/>
          <w:color w:val="0000FF"/>
        </w:rPr>
        <w:tab/>
      </w:r>
      <w:r>
        <w:rPr>
          <w:rFonts w:ascii="Arial" w:hAnsi="Arial" w:cs="Arial"/>
          <w:b/>
          <w:bCs/>
          <w:color w:val="0000FF"/>
        </w:rPr>
        <w:t xml:space="preserve">WAP with a method </w:t>
      </w:r>
      <w:r w:rsidRPr="00E7750E">
        <w:rPr>
          <w:rFonts w:ascii="Arial" w:hAnsi="Arial" w:cs="Arial"/>
          <w:b/>
          <w:bCs/>
          <w:color w:val="0000FF"/>
        </w:rPr>
        <w:t xml:space="preserve"> to display the following pattern depending on number of row. </w:t>
      </w:r>
    </w:p>
    <w:p w:rsidR="0013029A" w:rsidRPr="00E7750E" w:rsidRDefault="0013029A" w:rsidP="00B35DA6">
      <w:pPr>
        <w:spacing w:after="0" w:line="240" w:lineRule="auto"/>
        <w:rPr>
          <w:rFonts w:ascii="Arial" w:hAnsi="Arial" w:cs="Arial"/>
          <w:b/>
          <w:bCs/>
          <w:color w:val="0000FF"/>
        </w:rPr>
      </w:pPr>
      <w:r w:rsidRPr="00E7750E">
        <w:rPr>
          <w:rFonts w:ascii="Arial" w:hAnsi="Arial" w:cs="Arial"/>
          <w:b/>
          <w:bCs/>
          <w:color w:val="0000FF"/>
        </w:rPr>
        <w:tab/>
        <w:t xml:space="preserve">void  stars(int  </w:t>
      </w:r>
      <w:r>
        <w:rPr>
          <w:rFonts w:ascii="Arial" w:hAnsi="Arial" w:cs="Arial"/>
          <w:b/>
          <w:bCs/>
          <w:color w:val="0000FF"/>
        </w:rPr>
        <w:t>)</w:t>
      </w:r>
    </w:p>
    <w:p w:rsidR="0013029A" w:rsidRPr="00E7750E" w:rsidRDefault="0013029A" w:rsidP="00E7750E">
      <w:pPr>
        <w:spacing w:after="0"/>
        <w:rPr>
          <w:rFonts w:ascii="Arial" w:hAnsi="Arial" w:cs="Arial"/>
          <w:b/>
          <w:bCs/>
          <w:color w:val="0000FF"/>
        </w:rPr>
      </w:pPr>
      <w:r w:rsidRPr="00E7750E">
        <w:rPr>
          <w:rFonts w:ascii="Arial" w:hAnsi="Arial" w:cs="Arial"/>
          <w:b/>
          <w:bCs/>
          <w:color w:val="0000FF"/>
        </w:rPr>
        <w:t xml:space="preserve">                  </w:t>
      </w:r>
      <w:r w:rsidRPr="00E7750E">
        <w:rPr>
          <w:rFonts w:ascii="Arial" w:hAnsi="Arial" w:cs="Arial"/>
          <w:b/>
          <w:bCs/>
          <w:color w:val="0000FF"/>
        </w:rPr>
        <w:tab/>
        <w:t xml:space="preserve">        *</w:t>
      </w:r>
    </w:p>
    <w:p w:rsidR="0013029A" w:rsidRPr="00E7750E" w:rsidRDefault="0013029A" w:rsidP="00E7750E">
      <w:pPr>
        <w:spacing w:after="0"/>
        <w:rPr>
          <w:rFonts w:ascii="Arial" w:hAnsi="Arial" w:cs="Arial"/>
          <w:b/>
          <w:bCs/>
          <w:color w:val="0000FF"/>
        </w:rPr>
      </w:pPr>
      <w:r w:rsidRPr="00E7750E">
        <w:rPr>
          <w:rFonts w:ascii="Arial" w:hAnsi="Arial" w:cs="Arial"/>
          <w:b/>
          <w:bCs/>
          <w:color w:val="0000FF"/>
        </w:rPr>
        <w:tab/>
      </w:r>
      <w:r w:rsidRPr="00E7750E">
        <w:rPr>
          <w:rFonts w:ascii="Arial" w:hAnsi="Arial" w:cs="Arial"/>
          <w:b/>
          <w:bCs/>
          <w:color w:val="0000FF"/>
        </w:rPr>
        <w:tab/>
        <w:t xml:space="preserve">       * *</w:t>
      </w:r>
    </w:p>
    <w:p w:rsidR="0013029A" w:rsidRPr="00E7750E" w:rsidRDefault="0013029A" w:rsidP="00E7750E">
      <w:pPr>
        <w:spacing w:after="0"/>
        <w:rPr>
          <w:rFonts w:ascii="Arial" w:hAnsi="Arial" w:cs="Arial"/>
          <w:b/>
          <w:bCs/>
          <w:color w:val="0000FF"/>
        </w:rPr>
      </w:pPr>
      <w:r w:rsidRPr="00E7750E">
        <w:rPr>
          <w:rFonts w:ascii="Arial" w:hAnsi="Arial" w:cs="Arial"/>
          <w:b/>
          <w:bCs/>
          <w:color w:val="0000FF"/>
        </w:rPr>
        <w:tab/>
      </w:r>
      <w:r w:rsidRPr="00E7750E">
        <w:rPr>
          <w:rFonts w:ascii="Arial" w:hAnsi="Arial" w:cs="Arial"/>
          <w:b/>
          <w:bCs/>
          <w:color w:val="0000FF"/>
        </w:rPr>
        <w:tab/>
        <w:t xml:space="preserve">      * * *</w:t>
      </w:r>
    </w:p>
    <w:p w:rsidR="0013029A" w:rsidRPr="00E7750E" w:rsidRDefault="0013029A" w:rsidP="00E7750E">
      <w:pPr>
        <w:rPr>
          <w:rFonts w:ascii="Arial" w:hAnsi="Arial" w:cs="Arial"/>
          <w:b/>
          <w:bCs/>
        </w:rPr>
      </w:pPr>
      <w:r w:rsidRPr="00E7750E">
        <w:rPr>
          <w:rFonts w:ascii="Arial" w:hAnsi="Arial" w:cs="Arial"/>
          <w:b/>
          <w:bCs/>
        </w:rPr>
        <w:t xml:space="preserve">Q20. WAP with a method to circularly shift the values of three variables and display the shifted values immediately after the </w:t>
      </w:r>
      <w:r>
        <w:rPr>
          <w:rFonts w:ascii="Arial" w:hAnsi="Arial" w:cs="Arial"/>
          <w:b/>
          <w:bCs/>
        </w:rPr>
        <w:t xml:space="preserve">method </w:t>
      </w:r>
      <w:r w:rsidRPr="00E7750E">
        <w:rPr>
          <w:rFonts w:ascii="Arial" w:hAnsi="Arial" w:cs="Arial"/>
          <w:b/>
          <w:bCs/>
        </w:rPr>
        <w:t>call. e.g x = 3, y = 4, z= 5 then after shift x= 4, y = 5, z = 3.</w:t>
      </w:r>
    </w:p>
    <w:p w:rsidR="0013029A" w:rsidRPr="00C60587" w:rsidRDefault="0013029A" w:rsidP="00C60587">
      <w:pPr>
        <w:rPr>
          <w:rFonts w:ascii="Arial" w:hAnsi="Arial" w:cs="Arial"/>
        </w:rPr>
      </w:pPr>
      <w:r w:rsidRPr="00E7750E">
        <w:rPr>
          <w:rFonts w:ascii="Arial" w:hAnsi="Arial" w:cs="Arial"/>
          <w:b/>
          <w:bCs/>
        </w:rPr>
        <w:t xml:space="preserve">int shift(int, int , int </w:t>
      </w:r>
      <w:r>
        <w:rPr>
          <w:rFonts w:ascii="Arial" w:hAnsi="Arial" w:cs="Arial"/>
          <w:b/>
          <w:bCs/>
        </w:rPr>
        <w:t>)</w:t>
      </w:r>
      <w:r w:rsidRPr="00F606E7">
        <w:rPr>
          <w:rFonts w:ascii="Arial" w:hAnsi="Arial" w:cs="Arial"/>
        </w:rPr>
        <w:t xml:space="preserve"> </w:t>
      </w:r>
    </w:p>
    <w:sectPr w:rsidR="0013029A" w:rsidRPr="00C60587" w:rsidSect="00B35DA6"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A711F"/>
    <w:multiLevelType w:val="multilevel"/>
    <w:tmpl w:val="01C65CD4"/>
    <w:lvl w:ilvl="0">
      <w:start w:val="9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00"/>
      <w:numFmt w:val="decimal"/>
      <w:lvlText w:val="%1-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9186DA5"/>
    <w:multiLevelType w:val="hybridMultilevel"/>
    <w:tmpl w:val="895889EA"/>
    <w:lvl w:ilvl="0" w:tplc="DD5471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940BD"/>
    <w:multiLevelType w:val="hybridMultilevel"/>
    <w:tmpl w:val="01B6F4DA"/>
    <w:lvl w:ilvl="0" w:tplc="351017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F388F"/>
    <w:multiLevelType w:val="hybridMultilevel"/>
    <w:tmpl w:val="2B522F44"/>
    <w:lvl w:ilvl="0" w:tplc="C276D3D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F251D9"/>
    <w:multiLevelType w:val="multilevel"/>
    <w:tmpl w:val="6A0E0920"/>
    <w:lvl w:ilvl="0">
      <w:start w:val="3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0"/>
      <w:numFmt w:val="decimal"/>
      <w:lvlText w:val="%1-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9967036"/>
    <w:multiLevelType w:val="multilevel"/>
    <w:tmpl w:val="44689B3A"/>
    <w:lvl w:ilvl="0">
      <w:start w:val="8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90"/>
      <w:numFmt w:val="decimal"/>
      <w:lvlText w:val="%1-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D3F6952"/>
    <w:multiLevelType w:val="hybridMultilevel"/>
    <w:tmpl w:val="E0AA6D26"/>
    <w:lvl w:ilvl="0" w:tplc="17A466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F90633"/>
    <w:multiLevelType w:val="hybridMultilevel"/>
    <w:tmpl w:val="8910CD2C"/>
    <w:lvl w:ilvl="0" w:tplc="B7AE1B0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407C"/>
    <w:rsid w:val="0001747B"/>
    <w:rsid w:val="000626E1"/>
    <w:rsid w:val="0006318D"/>
    <w:rsid w:val="00072DAB"/>
    <w:rsid w:val="00085049"/>
    <w:rsid w:val="000D7F22"/>
    <w:rsid w:val="0010768B"/>
    <w:rsid w:val="0012407C"/>
    <w:rsid w:val="0013029A"/>
    <w:rsid w:val="00145F3A"/>
    <w:rsid w:val="00184AFA"/>
    <w:rsid w:val="001A3800"/>
    <w:rsid w:val="001B6959"/>
    <w:rsid w:val="00212EC5"/>
    <w:rsid w:val="002262C8"/>
    <w:rsid w:val="002568CB"/>
    <w:rsid w:val="002A4DF6"/>
    <w:rsid w:val="002C07FE"/>
    <w:rsid w:val="002E2DAD"/>
    <w:rsid w:val="00366628"/>
    <w:rsid w:val="003C479E"/>
    <w:rsid w:val="004147E4"/>
    <w:rsid w:val="00435409"/>
    <w:rsid w:val="004C3E05"/>
    <w:rsid w:val="004F1F6B"/>
    <w:rsid w:val="005A1AE6"/>
    <w:rsid w:val="005B753E"/>
    <w:rsid w:val="006058CB"/>
    <w:rsid w:val="006204FF"/>
    <w:rsid w:val="00634878"/>
    <w:rsid w:val="007565C1"/>
    <w:rsid w:val="00794F88"/>
    <w:rsid w:val="007C6D1A"/>
    <w:rsid w:val="008F7758"/>
    <w:rsid w:val="00A07EE1"/>
    <w:rsid w:val="00A81B47"/>
    <w:rsid w:val="00AA7F41"/>
    <w:rsid w:val="00AD4C76"/>
    <w:rsid w:val="00B35DA6"/>
    <w:rsid w:val="00BE701E"/>
    <w:rsid w:val="00BF22B6"/>
    <w:rsid w:val="00C15CA4"/>
    <w:rsid w:val="00C60587"/>
    <w:rsid w:val="00D2162D"/>
    <w:rsid w:val="00D64DD7"/>
    <w:rsid w:val="00D8205E"/>
    <w:rsid w:val="00D86544"/>
    <w:rsid w:val="00DD370B"/>
    <w:rsid w:val="00E67DCA"/>
    <w:rsid w:val="00E7750E"/>
    <w:rsid w:val="00E908E8"/>
    <w:rsid w:val="00ED3933"/>
    <w:rsid w:val="00F300A3"/>
    <w:rsid w:val="00F46EC3"/>
    <w:rsid w:val="00F606E7"/>
    <w:rsid w:val="00FA084C"/>
    <w:rsid w:val="00FE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C3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E2DA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288</TotalTime>
  <Pages>2</Pages>
  <Words>465</Words>
  <Characters>2655</Characters>
  <Application>Microsoft Office Outlook</Application>
  <DocSecurity>0</DocSecurity>
  <Lines>0</Lines>
  <Paragraphs>0</Paragraphs>
  <ScaleCrop>false</ScaleCrop>
  <Company>CC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Navneet Gupta</dc:creator>
  <cp:keywords/>
  <dc:description/>
  <cp:lastModifiedBy>user</cp:lastModifiedBy>
  <cp:revision>17</cp:revision>
  <dcterms:created xsi:type="dcterms:W3CDTF">2013-08-07T04:28:00Z</dcterms:created>
  <dcterms:modified xsi:type="dcterms:W3CDTF">2013-08-20T12:45:00Z</dcterms:modified>
</cp:coreProperties>
</file>